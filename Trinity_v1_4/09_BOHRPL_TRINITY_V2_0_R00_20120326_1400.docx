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183824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480175" cy="9972040"/>
                <wp:effectExtent l="9525" t="17780" r="15875" b="11430"/>
                <wp:wrapNone/>
                <wp:docPr id="2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972040"/>
                          <a:chOff x="1134" y="565"/>
                          <a:chExt cx="10205" cy="15704"/>
                        </a:xfrm>
                      </wpg:grpSpPr>
                      <wps:wsp>
                        <wps:cNvPr id="25" name="Rechteck 48"/>
                        <wps:cNvSpPr>
                          <a:spLocks noChangeArrowheads="1"/>
                        </wps:cNvSpPr>
                        <wps:spPr bwMode="auto">
                          <a:xfrm>
                            <a:off x="1134" y="565"/>
                            <a:ext cx="10205" cy="15704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5" y="15102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Benennung: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9" y="13919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76" y="13913"/>
                            <a:ext cx="153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Sachnummer, Dateiname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4" y="13918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Werkstoff: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6" y="13924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Toleranz: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1" y="15712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Blatt: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8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08" y="15705"/>
                            <a:ext cx="40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Blätter: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9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717"/>
                            <a:ext cx="53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Datum: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0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717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Spr.: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1" name="Text Box 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706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Maßstab: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2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7" y="14521"/>
                            <a:ext cx="86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Dokumentart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81" y="14526"/>
                            <a:ext cx="107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ID-Nr.: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5116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Version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2" y="15126"/>
                            <a:ext cx="103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Dokumentstatus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feld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54" y="14505"/>
                            <a:ext cx="56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Gez.: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27" y="14511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Geprüft: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505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62" y="14510"/>
                            <a:ext cx="59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Freigabe: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0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8" y="15126"/>
                            <a:ext cx="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Revision: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6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9" y="15316"/>
                            <a:ext cx="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2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7" y="15321"/>
                            <a:ext cx="14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9404F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Fertigung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3" name="Text Box 1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321"/>
                            <a:ext cx="56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89" y="14120"/>
                            <a:ext cx="328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Beilage </w:t>
                              </w:r>
                              <w:r w:rsidR="00FF48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Text Box 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23" y="14096"/>
                            <a:ext cx="186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486D23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6" name="Text Box 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3" y="14107"/>
                            <a:ext cx="13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E90F8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ittel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7" name="Text Box 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02" y="14066"/>
                            <a:ext cx="328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Vorname Name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8" name="Text Box 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42" y="15411"/>
                            <a:ext cx="319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TRINITY</w:t>
                              </w:r>
                              <w:r w:rsidR="003471C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USB-Soundkarte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9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4710"/>
                            <a:ext cx="23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EB2A9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Bohrplan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" name="Text Box 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92" y="14711"/>
                            <a:ext cx="125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277DDE" w:rsidP="0070654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2BHEL,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3" y="14700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NamV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2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99" y="14672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3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683"/>
                            <a:ext cx="62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8" y="14708"/>
                            <a:ext cx="81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5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884"/>
                            <a:ext cx="58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ohne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Text Box 2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8" name="Text Box 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81" y="15866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9" name="Text Box 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4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" name="Text Box 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906"/>
                            <a:ext cx="1241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20.</w:t>
                              </w:r>
                              <w:r w:rsidR="00277DD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01.2012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1" name="Text Box 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58" y="15845"/>
                            <a:ext cx="318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00A94" w:rsidRDefault="0029404F" w:rsidP="00D00A9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Technische Informatik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4484"/>
                            <a:ext cx="2449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3471CC" w:rsidRDefault="000C2DAF" w:rsidP="003471CC">
                              <w:r>
                                <w:rPr>
                                  <w:noProof/>
                                  <w:lang w:eastAsia="de-AT"/>
                                </w:rPr>
                                <w:drawing>
                                  <wp:inline distT="0" distB="0" distL="0" distR="0" wp14:anchorId="6715D285" wp14:editId="4B3A18D3">
                                    <wp:extent cx="1343025" cy="581025"/>
                                    <wp:effectExtent l="19050" t="0" r="9525" b="0"/>
                                    <wp:docPr id="2" name="Bild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302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0;margin-top:-.1pt;width:510.25pt;height:785.2pt;z-index:251668992" coordorigin="1134,565" coordsize="10205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">
                <v:rect id="Rechteck 48" o:spid="_x0000_s1027" style="position:absolute;left:1134;top:565;width:10205;height:1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hZ8MA&#10;AADbAAAADwAAAGRycy9kb3ducmV2LnhtbESPQUsDMRSE7wX/Q3hCb23ilqqsTYsIgrfSqnh9bp6b&#10;pZuXZfPsbvvrm4LgcZiZb5jVZgytOlKfmsgW7uYGFHEVXcO1hY/319kjqCTIDtvIZOFECTbrm8kK&#10;SxcH3tFxL7XKEE4lWvAiXal1qjwFTPPYEWfvJ/YBJcu+1q7HIcNDqwtj7nXAhvOCx45ePFWH/W+w&#10;8GBSMX5+iz4fhE7nwSz8dvtl7fR2fH4CJTTKf/iv/eYsFEu4fsk/QK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shZ8MAAADbAAAADwAAAAAAAAAAAAAAAACYAgAAZHJzL2Rv&#10;d25yZXYueG1sUEsFBgAAAAAEAAQA9QAAAIgDAAAAAA==&#10;" filled="f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4575;top:15102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3471CC" w:rsidRPr="00833108" w:rsidRDefault="003471C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Benennung:</w:t>
                        </w:r>
                      </w:p>
                    </w:txbxContent>
                  </v:textbox>
                </v:shape>
                <v:shape id="Text Box 32" o:spid="_x0000_s1029" type="#_x0000_t202" style="position:absolute;left:4579;top:13919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31" o:spid="_x0000_s1030" type="#_x0000_t202" style="position:absolute;left:1176;top:13913;width:153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7Yr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w7Yr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Sachnummer, Dateiname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31" type="#_x0000_t202" style="position:absolute;left:9414;top:13918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Werkstoff:</w:t>
                        </w:r>
                      </w:p>
                    </w:txbxContent>
                  </v:textbox>
                </v:shape>
                <v:shape id="Text Box 65" o:spid="_x0000_s1032" type="#_x0000_t202" style="position:absolute;left:7986;top:13924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ub0A&#10;AADbAAAADwAAAGRycy9kb3ducmV2LnhtbERPSwrCMBDdC94hjOBGNFVB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2Ohub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Toleranz:</w:t>
                        </w:r>
                      </w:p>
                    </w:txbxContent>
                  </v:textbox>
                </v:shape>
                <v:shape id="Text Box 37" o:spid="_x0000_s1033" type="#_x0000_t202" style="position:absolute;left:10471;top:15712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EIsQA&#10;AADbAAAADwAAAGRycy9kb3ducmV2LnhtbESP3WrCQBSE74W+w3IK3ohutCA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BCL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Blatt:</w:t>
                        </w:r>
                      </w:p>
                    </w:txbxContent>
                  </v:textbox>
                </v:shape>
                <v:shape id="Text Box 36" o:spid="_x0000_s1034" type="#_x0000_t202" style="position:absolute;left:10908;top:15705;width:40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05l74A&#10;AADcAAAADwAAAGRycy9kb3ducmV2LnhtbERPSwrCMBDdC94hjOBGNNWFSDWKH/xsXLR6gKEZ22Iz&#10;KU3U6unNQnD5eP/FqjWVeFLjSssKxqMIBHFmdcm5gutlP5yBcB5ZY2WZFLzJwWrZ7Sww1vbFCT1T&#10;n4sQwi5GBYX3dSylywoy6Ea2Jg7czTYGfYBNLnWDrxBuKjmJoqk0WHJoKLCmbUHZPX0YBbRO7Od8&#10;dweTbHbbw61kGsijUv1eu56D8NT6v/jnPmk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NOZe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Blätter:</w:t>
                        </w:r>
                      </w:p>
                    </w:txbxContent>
                  </v:textbox>
                </v:shape>
                <v:shape id="Text Box 35" o:spid="_x0000_s1035" type="#_x0000_t202" style="position:absolute;left:9129;top:15717;width:530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cDMQA&#10;AADcAAAADwAAAGRycy9kb3ducmV2LnhtbESPQWvCQBSE74X+h+UVeilmYw6iMauopdFLD4n+gEf2&#10;mQSzb0N2q2l/vSsIPQ4z8w2TrUfTiSsNrrWsYBrFIIgrq1uuFZyOX5M5COeRNXaWScEvOVivXl8y&#10;TLW9cUHX0tciQNilqKDxvk+ldFVDBl1ke+Lgne1g0Ac51FIPeAtw08kkjmfSYMthocGedg1Vl/LH&#10;KKBNYf++Ly43xfZzl59bpg+5V+r9bdwsQXga/X/42T5oBcl8AY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BnAz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Datum:</w:t>
                        </w:r>
                      </w:p>
                    </w:txbxContent>
                  </v:textbox>
                </v:shape>
                <v:shape id="Text Box 34" o:spid="_x0000_s1036" type="#_x0000_t202" style="position:absolute;left:8651;top:15717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jTL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io0y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Spr.:</w:t>
                        </w:r>
                      </w:p>
                    </w:txbxContent>
                  </v:textbox>
                </v:shape>
                <v:shape id="Text Box 33" o:spid="_x0000_s1037" type="#_x0000_t202" style="position:absolute;left:7978;top:15706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G18MA&#10;AADc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TYb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4G1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Maßstab:</w:t>
                        </w:r>
                      </w:p>
                    </w:txbxContent>
                  </v:textbox>
                </v:shape>
                <v:shape id="Text Box 18" o:spid="_x0000_s1038" type="#_x0000_t202" style="position:absolute;left:7977;top:14521;width:86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YoMQA&#10;AADcAAAADwAAAGRycy9kb3ducmV2LnhtbESPzYrCQBCE7wu+w9CCl0Unm4Os0Yn4g7qXPUR9gCbT&#10;JiGZnpCZ1ejTOwuCx6KqvqIWy9404kqdqywr+JpEIIhzqysuFJxPu/E3COeRNTaWScGdHCzTwccC&#10;E21vnNH16AsRIOwSVFB63yZSurwkg25iW+LgXWxn0AfZFVJ3eAtw08g4iqbSYMVhocSWNiXl9fHP&#10;KKBVZh+/tdubbL3d7C8V06c8KDUa9qs5CE+9f4df7R+tIJ7F8H8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mKD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Dokumentart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39" type="#_x0000_t202" style="position:absolute;left:4581;top:14526;width:107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9O8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9O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ID-Nr.:</w:t>
                        </w:r>
                      </w:p>
                    </w:txbxContent>
                  </v:textbox>
                </v:shape>
                <v:shape id="Text Box 60" o:spid="_x0000_s1040" type="#_x0000_t202" style="position:absolute;left:7988;top:15116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lT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mlT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Version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1" type="#_x0000_t202" style="position:absolute;left:9802;top:15126;width:1031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A1MMA&#10;AADcAAAADwAAAGRycy9kb3ducmV2LnhtbESPzarCMBSE9xd8h3AEN6Kpg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A1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Dokumentstatus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_x0000_s1042" type="#_x0000_t202" style="position:absolute;left:5954;top:14505;width:56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o8QA&#10;AADcAAAADwAAAGRycy9kb3ducmV2LnhtbESPQWvCQBSE70L/w/IKvYjZmIPUmFXU0thLD4n+gEf2&#10;mQSzb0N2q2l/vVsQPA4z8w2TbUbTiSsNrrWsYB7FIIgrq1uuFZyOn7N3EM4ja+wsk4JfcrBZv0wy&#10;TLW9cUHX0tciQNilqKDxvk+ldFVDBl1ke+Lgne1g0Ac51FIPeAtw08kkjhfSYMthocGe9g1Vl/LH&#10;KKBtYf++Ly43xe5jn59bpqk8KPX2Om5XIDyN/hl+tL+0gmS5gP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nqP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Gez.:</w:t>
                        </w:r>
                      </w:p>
                    </w:txbxContent>
                  </v:textbox>
                </v:shape>
                <v:shape id="Text Box 3" o:spid="_x0000_s1043" type="#_x0000_t202" style="position:absolute;left:6627;top:14511;width:557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7OMMA&#10;AADcAAAADwAAAGRycy9kb3ducmV2LnhtbESPzarCMBSE9xd8h3AEN6KpLvypRvEH9W5cVH2AQ3Ns&#10;i81JaaJWn94IF+5ymJlvmPmyMaV4UO0KywoG/QgEcWp1wZmCy3nXm4BwHlljaZkUvMjBctH6mWOs&#10;7ZMTepx8JgKEXYwKcu+rWEqX5mTQ9W1FHLyrrQ36IOtM6hqfAW5KOYyikTRYcFjIsaJNTuntdDcK&#10;aJXY9/Hm9iZZbzf7a8HUlQelOu1mNQPhqfH/4b/2r1YwnI7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7O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Geprüft:</w:t>
                        </w:r>
                      </w:p>
                    </w:txbxContent>
                  </v:textbox>
                </v:shape>
                <v:shape id="Text Box 4" o:spid="_x0000_s1044" type="#_x0000_t202" style="position:absolute;left:7294;top:14505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vSr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l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Ur0q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Betreuer:</w:t>
                        </w:r>
                      </w:p>
                    </w:txbxContent>
                  </v:textbox>
                </v:shape>
                <v:shape id="Text Box 19" o:spid="_x0000_s1045" type="#_x0000_t202" style="position:absolute;left:10462;top:14510;width:59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K0cUA&#10;AADcAAAADwAAAGRycy9kb3ducmV2LnhtbESPzW7CMBCE70h9B2uRuCDiNIeKhBhEqUp74RDgAVbx&#10;5kfE6yh2SejT15Uq9TiamW80+W4ynbjT4FrLCp6jGARxaXXLtYLr5X21BuE8ssbOMil4kIPd9mmW&#10;Y6btyAXdz74WAcIuQwWN930mpSsbMugi2xMHr7KDQR/kUEs94BjgppNJHL9Igy2HhQZ7OjRU3s5f&#10;RgHtC/t9urmjKV7fDseqZVrKD6UW82m/AeFp8v/hv/anVpCkK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ArR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Freigabe:</w:t>
                        </w:r>
                      </w:p>
                    </w:txbxContent>
                  </v:textbox>
                </v:shape>
                <v:shape id="Text Box 16" o:spid="_x0000_s1046" type="#_x0000_t202" style="position:absolute;left:9128;top:15126;width:58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5V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j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JOV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Revision:</w:t>
                        </w:r>
                      </w:p>
                    </w:txbxContent>
                  </v:textbox>
                </v:shape>
                <v:shape id="Text Box 62" o:spid="_x0000_s1047" type="#_x0000_t202" style="position:absolute;left:7989;top:15316;width:96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czcQA&#10;AADcAAAADwAAAGRycy9kb3ducmV2LnhtbESPzYrCQBCE74LvMLSwF1knriASnYg/rHrxkLgP0GQ6&#10;P5jpCZlRsz69Iyzssaiqr6jVujeNuFPnassKppMIBHFudc2lgp/L9+cChPPIGhvLpOCXHKyT4WCF&#10;sbYPTume+VIECLsYFVTet7GULq/IoJvYljh4he0M+iC7UuoOHwFuGvkVRXNpsOawUGFLu4rya3Yz&#10;CmiT2uf56g4m3e53h6JmGsujUh+jfrME4an3/+G/9kkrmEVTeJ8JR0A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FnM3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61" o:spid="_x0000_s1048" type="#_x0000_t202" style="position:absolute;left:9807;top:15321;width:1476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CusMA&#10;AADcAAAADwAAAGRycy9kb3ducmV2LnhtbESPzYrCQBCE74LvMLSwF1knKohEJ6Iuq148JO4DNJnO&#10;D2Z6QmbU7D79jiB4LKrqK2q96U0j7tS52rKC6SQCQZxbXXOp4Ofy/bkE4TyyxsYyKfglB5tkOFhj&#10;rO2DU7pnvhQBwi5GBZX3bSylyysy6Ca2JQ5eYTuDPsiulLrDR4CbRs6iaCEN1hwWKmxpX1F+zW5G&#10;AW1T+3e+uoNJd1/7Q1EzjeVRqY9Rv12B8NT7d/jVPmkF82gGzzPhCMj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cCu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E90F85" w:rsidRDefault="0029404F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Fertigung</w:t>
                        </w:r>
                      </w:p>
                    </w:txbxContent>
                  </v:textbox>
                </v:shape>
                <v:shape id="Text Box 17" o:spid="_x0000_s1049" type="#_x0000_t202" style="position:absolute;left:9129;top:15321;width:563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00</w:t>
                        </w:r>
                      </w:p>
                    </w:txbxContent>
                  </v:textbox>
                </v:shape>
                <v:shape id="Text Box 55" o:spid="_x0000_s1050" type="#_x0000_t202" style="position:absolute;left:1189;top:14120;width:3286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3471CC" w:rsidP="0011159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Beilage </w:t>
                        </w:r>
                        <w:r w:rsidR="00FF485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64" o:spid="_x0000_s1051" type="#_x0000_t202" style="position:absolute;left:9423;top:14096;width:1866;height: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azsQA&#10;AADcAAAADwAAAGRycy9kb3ducmV2LnhtbESPzYrCQBCE78K+w9CCF9GJK8o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+ms7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486D23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63" o:spid="_x0000_s1052" type="#_x0000_t202" style="position:absolute;left:7983;top:14107;width:131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EucIA&#10;AADcAAAADwAAAGRycy9kb3ducmV2LnhtbESPzarCMBSE94LvEI7gRjRVQS7VKP7gz8ZFvT7AoTm2&#10;xeakNFGrT28EweUwM98ws0VjSnGn2hWWFQwHEQji1OqCMwXn/23/D4TzyBpLy6TgSQ4W83ZrhrG2&#10;D07ofvKZCBB2MSrIva9iKV2ak0E3sBVx8C62NuiDrDOpa3wEuCnlKIom0mDBYSHHitY5pdfTzSig&#10;ZWJfx6vbmWS1We8uBVNP7pXqdprlFISnxv/C3/ZBKxhHE/ic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AS5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3471CC" w:rsidRPr="00E90F85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E90F8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ittel</w:t>
                        </w:r>
                      </w:p>
                    </w:txbxContent>
                  </v:textbox>
                </v:shape>
                <v:shape id="Text Box 30" o:spid="_x0000_s1053" type="#_x0000_t202" style="position:absolute;left:4602;top:14066;width:3280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hIsQA&#10;AADcAAAADwAAAGRycy9kb3ducmV2LnhtbESPzYrCQBCE78K+w9CCF9GJK+gSM4rr4s/FQ1wfoMl0&#10;fjDTEzKjZvfpHUHwWFTVV1Sy6kwtbtS6yrKCyTgCQZxZXXGh4Py7HX2BcB5ZY22ZFPyRg9Xyo5dg&#10;rO2dU7qdfCEChF2MCkrvm1hKl5Vk0I1tQxy83LYGfZBtIXWL9wA3tfyMopk0WHFYKLGhTUnZ5XQ1&#10;Cmid2v/jxe1M+v2z2eUV01DulRr0u/UChKfOv8Ov9kErmEZ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goSL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Vorname Name</w:t>
                        </w:r>
                      </w:p>
                    </w:txbxContent>
                  </v:textbox>
                </v:shape>
                <v:shape id="Text Box 29" o:spid="_x0000_s1054" type="#_x0000_t202" style="position:absolute;left:4642;top:15411;width:3191;height: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81UL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/NVC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TRINITY</w:t>
                        </w:r>
                        <w:r w:rsidR="003471CC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USB-Soundkarte</w:t>
                        </w:r>
                      </w:p>
                    </w:txbxContent>
                  </v:textbox>
                </v:shape>
                <v:shape id="Text Box 20" o:spid="_x0000_s1055" type="#_x0000_t202" style="position:absolute;left:7988;top:14710;width:2369;height: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Qy8QA&#10;AADcAAAADwAAAGRycy9kb3ducmV2LnhtbESPzYrCQBCE78K+w9CCF9GJK4gbM4rr4s/FQ1wfoMl0&#10;fjDTEzKjZvfpHUHwWFTVV1Sy6kwtbtS6yrKCyTgCQZxZXXGh4Py7Hc1BOI+ssbZMCv7IwWr50Usw&#10;1vbOKd1OvhABwi5GBaX3TSyly0oy6Ma2IQ5ebluDPsi2kLrFe4CbWn5G0UwarDgslNjQpqTscroa&#10;BbRO7f/x4nYm/f7Z7PKKaSj3Sg363XoBwlPn3+FX+6AVTKMv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kMv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5D5C55" w:rsidRDefault="00EB2A9C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Bohrplan</w:t>
                        </w:r>
                        <w:proofErr w:type="spellEnd"/>
                      </w:p>
                    </w:txbxContent>
                  </v:textbox>
                </v:shape>
                <v:shape id="Text Box 23" o:spid="_x0000_s1056" type="#_x0000_t202" style="position:absolute;left:4592;top:14711;width:125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vi7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Qr4u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5D5C55" w:rsidRDefault="00277DDE" w:rsidP="0070654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2BHEL, 00</w:t>
                        </w:r>
                      </w:p>
                    </w:txbxContent>
                  </v:textbox>
                </v:shape>
                <v:shape id="Text Box 5" o:spid="_x0000_s1057" type="#_x0000_t202" style="position:absolute;left:5943;top:14700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KEMMA&#10;AADcAAAADwAAAGRycy9kb3ducmV2LnhtbESPQYvCMBSE7wv+h/AEL4umVVikmoq6qHvZQ9Uf8Gie&#10;bWnzUpqsVn+9WRA8DjPzDbNc9aYRV+pcZVlBPIlAEOdWV1woOJ924zkI55E1NpZJwZ0crNLBxxIT&#10;bW+c0fXoCxEg7BJUUHrfJlK6vCSDbmJb4uBdbGfQB9kVUnd4C3DTyGkUfUmDFYeFElvalpTXxz+j&#10;gNaZffzWbm+yzfd2f6mYPuVBqdGwXy9AeOr9O/xq/2gFsziG/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wKE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NamV</w:t>
                        </w:r>
                        <w:proofErr w:type="spellEnd"/>
                      </w:p>
                    </w:txbxContent>
                  </v:textbox>
                </v:shape>
                <v:shape id="Text Box 6" o:spid="_x0000_s1058" type="#_x0000_t202" style="position:absolute;left:6599;top:14672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UZ8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hy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UZ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9" type="#_x0000_t202" style="position:absolute;left:7294;top:14683;width:62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x/MUA&#10;AADcAAAADwAAAGRycy9kb3ducmV2LnhtbESPzWrDMBCE74G+g9hCL6GW00AJruWQptTNpQc7eYDF&#10;Wv8Qa2UsNXby9FWg0OMwM98w6XY2vbjQ6DrLClZRDIK4srrjRsHp+Pm8AeE8ssbeMim4koNt9rBI&#10;MdF24oIupW9EgLBLUEHr/ZBI6aqWDLrIDsTBq+1o0Ac5NlKPOAW46eVLHL9Kgx2HhRYH2rdUncsf&#10;o4B2hb19n11uivePfV53TEv5pdTT47x7A+Fp9v/hv/ZBK1iv1n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jH8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21" o:spid="_x0000_s1060" type="#_x0000_t202" style="position:absolute;left:10478;top:14708;width:81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pi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Dc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pi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25" o:spid="_x0000_s1061" type="#_x0000_t202" style="position:absolute;left:7978;top:15884;width:58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ME8MA&#10;AADcAAAADwAAAGRycy9kb3ducmV2LnhtbESPzarCMBSE9xd8h3AEN6KpiiLVKP6g3o2Lqg9waI5t&#10;sTkpTdTq0xvhwl0OM/MNM182phQPql1hWcGgH4EgTq0uOFNwOe96UxDOI2ssLZOCFzlYLlo/c4y1&#10;fXJCj5PPRICwi1FB7n0VS+nSnAy6vq2Ig3e1tUEfZJ1JXeMzwE0ph1E0kQYLDgs5VrTJKb2d7kYB&#10;rRL7Pt7c3iTr7WZ/LZi68qBUp92sZiA8Nf4//Nf+1QpGgz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cME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ohne</w:t>
                        </w:r>
                      </w:p>
                    </w:txbxContent>
                  </v:textbox>
                </v:shape>
                <v:shape id="Text Box 28" o:spid="_x0000_s1062" type="#_x0000_t202" style="position:absolute;left:865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SZMQA&#10;AADcAAAADwAAAGRycy9kb3ducmV2LnhtbESPQWvCQBSE74X+h+UVeilmYwWRmFXU0uilh0R/wCP7&#10;TILZtyG7mrS/3hWEHoeZ+YZJ16NpxY1611hWMI1iEMSl1Q1XCk7H78kChPPIGlvLpOCXHKxXry8p&#10;JtoOnNOt8JUIEHYJKqi97xIpXVmTQRfZjjh4Z9sb9EH2ldQ9DgFuWvkZx3NpsOGwUGNHu5rKS3E1&#10;CmiT27+fi8tMvv3aZeeG6UPulXp/GzdLEJ5G/x9+tg9awWw6h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kmT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</w:t>
                        </w:r>
                      </w:p>
                    </w:txbxContent>
                  </v:textbox>
                </v:shape>
                <v:shape id="Text Box 27" o:spid="_x0000_s1063" type="#_x0000_t202" style="position:absolute;left:10481;top:15866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jjb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mo42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4" type="#_x0000_t202" style="position:absolute;left:1094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GFs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pGg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GF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65" type="#_x0000_t202" style="position:absolute;left:9129;top:15906;width:1241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lN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1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8ZT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20.</w:t>
                        </w:r>
                        <w:r w:rsidR="00277DD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01.2012</w:t>
                        </w:r>
                      </w:p>
                    </w:txbxContent>
                  </v:textbox>
                </v:shape>
                <v:shape id="Text Box 38" o:spid="_x0000_s1066" type="#_x0000_t202" style="position:absolute;left:1258;top:15845;width:3188;height: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Arc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R0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DArc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00A94" w:rsidRDefault="0029404F" w:rsidP="00D00A9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Technische Informatik</w:t>
                        </w:r>
                      </w:p>
                    </w:txbxContent>
                  </v:textbox>
                </v:shape>
                <v:shape id="Text Box 73" o:spid="_x0000_s1067" type="#_x0000_t202" style="position:absolute;left:1604;top:14484;width:2449;height:1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um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8J6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7pjEAAAA3AAAAA8AAAAAAAAAAAAAAAAAmAIAAGRycy9k&#10;b3ducmV2LnhtbFBLBQYAAAAABAAEAPUAAACJAwAAAAA=&#10;" filled="f" stroked="f">
                  <v:textbox style="mso-fit-shape-to-text:t">
                    <w:txbxContent>
                      <w:p w:rsidR="003471CC" w:rsidRPr="003471CC" w:rsidRDefault="000C2DAF" w:rsidP="003471CC">
                        <w:r>
                          <w:rPr>
                            <w:noProof/>
                            <w:lang w:eastAsia="de-AT"/>
                          </w:rPr>
                          <w:drawing>
                            <wp:inline distT="0" distB="0" distL="0" distR="0" wp14:anchorId="6715D285" wp14:editId="4B3A18D3">
                              <wp:extent cx="1343025" cy="581025"/>
                              <wp:effectExtent l="19050" t="0" r="9525" b="0"/>
                              <wp:docPr id="2" name="Bild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-40005</wp:posOffset>
            </wp:positionH>
            <wp:positionV relativeFrom="paragraph">
              <wp:posOffset>749300</wp:posOffset>
            </wp:positionV>
            <wp:extent cx="6569075" cy="6124575"/>
            <wp:effectExtent l="0" t="6350" r="0" b="0"/>
            <wp:wrapTight wrapText="bothSides">
              <wp:wrapPolygon edited="0">
                <wp:start x="21621" y="22"/>
                <wp:lineTo x="73" y="22"/>
                <wp:lineTo x="73" y="21522"/>
                <wp:lineTo x="21621" y="21522"/>
                <wp:lineTo x="21621" y="22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6907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ge">
                  <wp:posOffset>9197975</wp:posOffset>
                </wp:positionV>
                <wp:extent cx="0" cy="381635"/>
                <wp:effectExtent l="11430" t="15875" r="17145" b="12065"/>
                <wp:wrapNone/>
                <wp:docPr id="23" name="Gerade Verbindung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5iHQIAADc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4608830</wp:posOffset>
                </wp:positionH>
                <wp:positionV relativeFrom="page">
                  <wp:posOffset>9197975</wp:posOffset>
                </wp:positionV>
                <wp:extent cx="0" cy="381635"/>
                <wp:effectExtent l="17780" t="15875" r="10795" b="12065"/>
                <wp:wrapNone/>
                <wp:docPr id="22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4176395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21" name="Gerade Verbindung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ge">
                  <wp:posOffset>8821420</wp:posOffset>
                </wp:positionV>
                <wp:extent cx="0" cy="381635"/>
                <wp:effectExtent l="16510" t="10795" r="12065" b="17145"/>
                <wp:wrapNone/>
                <wp:docPr id="20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9575800</wp:posOffset>
                </wp:positionV>
                <wp:extent cx="0" cy="381635"/>
                <wp:effectExtent l="10795" t="12700" r="17780" b="15240"/>
                <wp:wrapNone/>
                <wp:docPr id="19" name="Gerade Verbindung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5761990</wp:posOffset>
                </wp:positionH>
                <wp:positionV relativeFrom="page">
                  <wp:posOffset>9575800</wp:posOffset>
                </wp:positionV>
                <wp:extent cx="0" cy="381000"/>
                <wp:effectExtent l="18415" t="12700" r="10160" b="15875"/>
                <wp:wrapNone/>
                <wp:docPr id="18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6624320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17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9197975</wp:posOffset>
                </wp:positionV>
                <wp:extent cx="0" cy="381000"/>
                <wp:effectExtent l="11430" t="15875" r="17145" b="12700"/>
                <wp:wrapNone/>
                <wp:docPr id="16" name="Gerade Verbindung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CC" w:rsidRPr="00922583" w:rsidRDefault="003471CC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68" type="#_x0000_t202" style="position:absolute;left:0;text-align:left;margin-left:5.1pt;margin-top:774.75pt;width:159.4pt;height:17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" filled="f" stroked="f">
                <o:lock v:ext="edit" aspectratio="t"/>
                <v:textbox inset="0,0,0,0">
                  <w:txbxContent>
                    <w:p w:rsidR="003471CC" w:rsidRPr="00922583" w:rsidRDefault="003471CC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6912610</wp:posOffset>
                </wp:positionH>
                <wp:positionV relativeFrom="page">
                  <wp:posOffset>9954260</wp:posOffset>
                </wp:positionV>
                <wp:extent cx="0" cy="381635"/>
                <wp:effectExtent l="16510" t="10160" r="12065" b="17780"/>
                <wp:wrapNone/>
                <wp:docPr id="15" name="Gerade Verbindung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6624955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9954260</wp:posOffset>
                </wp:positionV>
                <wp:extent cx="0" cy="381635"/>
                <wp:effectExtent l="17145" t="10160" r="11430" b="17780"/>
                <wp:wrapNone/>
                <wp:docPr id="13" name="Gerade Verbindung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VzHQIAADc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5472430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2" name="Gerade Verbindung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9952990</wp:posOffset>
                </wp:positionV>
                <wp:extent cx="2162175" cy="0"/>
                <wp:effectExtent l="10795" t="18415" r="17780" b="10160"/>
                <wp:wrapNone/>
                <wp:docPr id="11" name="Gerade Verbindung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8820150</wp:posOffset>
                </wp:positionV>
                <wp:extent cx="6483350" cy="0"/>
                <wp:effectExtent l="14605" t="9525" r="17145" b="9525"/>
                <wp:wrapNone/>
                <wp:docPr id="10" name="Gerade Verbindung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" o:allowincell="f" strokeweight=".5mm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9197340</wp:posOffset>
                </wp:positionV>
                <wp:extent cx="6483350" cy="0"/>
                <wp:effectExtent l="14605" t="15240" r="17145" b="13335"/>
                <wp:wrapNone/>
                <wp:docPr id="9" name="Gerade Verbindung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" strokeweight="1.42pt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2879725</wp:posOffset>
                </wp:positionH>
                <wp:positionV relativeFrom="page">
                  <wp:posOffset>9575800</wp:posOffset>
                </wp:positionV>
                <wp:extent cx="4323080" cy="0"/>
                <wp:effectExtent l="12700" t="12700" r="17145" b="15875"/>
                <wp:wrapNone/>
                <wp:docPr id="8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9575800</wp:posOffset>
                </wp:positionV>
                <wp:extent cx="0" cy="748665"/>
                <wp:effectExtent l="11430" t="12700" r="17145" b="10160"/>
                <wp:wrapNone/>
                <wp:docPr id="7" name="Gerade Verbindung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2882265</wp:posOffset>
                </wp:positionH>
                <wp:positionV relativeFrom="page">
                  <wp:posOffset>9575800</wp:posOffset>
                </wp:positionV>
                <wp:extent cx="0" cy="748665"/>
                <wp:effectExtent l="15240" t="12700" r="13335" b="10160"/>
                <wp:wrapNone/>
                <wp:docPr id="6" name="Gerade Verbindung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8820150</wp:posOffset>
                </wp:positionV>
                <wp:extent cx="0" cy="381635"/>
                <wp:effectExtent l="11430" t="9525" r="17145" b="18415"/>
                <wp:wrapNone/>
                <wp:docPr id="4" name="Gerade Verbindung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mAHQIAADY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9197975</wp:posOffset>
                </wp:positionV>
                <wp:extent cx="0" cy="381635"/>
                <wp:effectExtent l="14605" t="15875" r="13970" b="12065"/>
                <wp:wrapNone/>
                <wp:docPr id="3" name="Gerade Verbindung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0HAIAADY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8820150</wp:posOffset>
                </wp:positionV>
                <wp:extent cx="0" cy="381635"/>
                <wp:effectExtent l="14605" t="9525" r="13970" b="18415"/>
                <wp:wrapNone/>
                <wp:docPr id="1" name="Gerade Verbindung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" strokeweight="1.42pt">
                <w10:wrap anchorx="page" anchory="page"/>
              </v:line>
            </w:pict>
          </mc:Fallback>
        </mc:AlternateConten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B"/>
    <w:rsid w:val="00002CE6"/>
    <w:rsid w:val="00026D0D"/>
    <w:rsid w:val="0006798D"/>
    <w:rsid w:val="00071DED"/>
    <w:rsid w:val="000C2DAF"/>
    <w:rsid w:val="00111590"/>
    <w:rsid w:val="00146347"/>
    <w:rsid w:val="00183824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35E36"/>
    <w:rsid w:val="00647B1E"/>
    <w:rsid w:val="006552C9"/>
    <w:rsid w:val="006A7723"/>
    <w:rsid w:val="006B09FD"/>
    <w:rsid w:val="00706549"/>
    <w:rsid w:val="00744626"/>
    <w:rsid w:val="0075688C"/>
    <w:rsid w:val="00761364"/>
    <w:rsid w:val="007A6943"/>
    <w:rsid w:val="00817A96"/>
    <w:rsid w:val="00833108"/>
    <w:rsid w:val="0085138D"/>
    <w:rsid w:val="0085273B"/>
    <w:rsid w:val="0086131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64072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B2A9C"/>
    <w:rsid w:val="00EE1850"/>
    <w:rsid w:val="00EE445D"/>
    <w:rsid w:val="00FA73BE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5</cp:revision>
  <cp:lastPrinted>2012-01-20T12:08:00Z</cp:lastPrinted>
  <dcterms:created xsi:type="dcterms:W3CDTF">2012-03-26T13:20:00Z</dcterms:created>
  <dcterms:modified xsi:type="dcterms:W3CDTF">2012-03-26T13:31:00Z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