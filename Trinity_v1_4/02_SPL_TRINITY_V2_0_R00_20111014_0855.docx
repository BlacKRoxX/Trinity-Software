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F48" w:rsidRDefault="009F7AC8">
      <w:r>
        <w:rPr>
          <w:noProof/>
          <w:lang w:eastAsia="de-AT"/>
        </w:rPr>
        <w:pict>
          <v:group id="_x0000_s1426" style="position:absolute;margin-left:.9pt;margin-top:1.1pt;width:1105.2pt;height:785.2pt;z-index:252299264" coordorigin="1152,583" coordsize="22104,15704">
            <v:group id="_x0000_s1427" style="position:absolute;left:1156;top:583;width:22100;height:15704" coordorigin="1135,573" coordsize="22117,1565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428" type="#_x0000_t202" style="position:absolute;left:1135;top:573;width:22090;height:15653;mso-width-relative:margin;mso-height-relative:margin" filled="f" strokeweight="1.42pt">
                <v:textbox style="mso-next-textbox:#_x0000_s1428">
                  <w:txbxContent>
                    <w:p w:rsidR="00C12F48" w:rsidRDefault="00C12F48" w:rsidP="00C12F4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</w:pPr>
                    </w:p>
                    <w:p w:rsidR="00FE3085" w:rsidRDefault="00FE3085" w:rsidP="00C12F48">
                      <w:pPr>
                        <w:spacing w:after="24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</w:pPr>
                    </w:p>
                    <w:p w:rsidR="00C12F48" w:rsidRPr="00734531" w:rsidRDefault="008F530D" w:rsidP="00C12F48">
                      <w:pPr>
                        <w:spacing w:after="24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de-AT"/>
                        </w:rPr>
                        <w:drawing>
                          <wp:inline distT="0" distB="0" distL="0" distR="0">
                            <wp:extent cx="13380410" cy="7200000"/>
                            <wp:effectExtent l="19050" t="0" r="0" b="0"/>
                            <wp:docPr id="20" name="Grafik 19" descr="Trinity_V2_0_R00-schematics_p1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rinity_V2_0_R00-schematics_p1.bmp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80410" cy="72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group id="_x0000_s1429" style="position:absolute;left:13008;top:13841;width:10244;height:2383" coordorigin="6631,8367" coordsize="10244,2383">
                <v:group id="_x0000_s1430" style="position:absolute;left:6718;top:8433;width:10157;height:2256" coordorigin="6718,8433" coordsize="10157,2256">
                  <v:group id="_x0000_s1431" style="position:absolute;left:6718;top:8433;width:10157;height:2256" coordorigin="6718,8433" coordsize="10157,2256">
                    <v:shape id="Textfeld 1" o:spid="_x0000_s1432" type="#_x0000_t202" style="position:absolute;left:6731;top:8443;width:1533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" filled="f" stroked="f" strokeweight="1.42pt">
                      <o:lock v:ext="edit" aspectratio="t"/>
                      <v:textbox style="mso-next-textbox:#Textfeld 1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Sachnummer, Dateiname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_x0000_s1433" type="#_x0000_t202" style="position:absolute;left:10141;top:8444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" filled="f" stroked="f" strokeweight="1.42pt">
                      <o:lock v:ext="edit" aspectratio="t"/>
                      <v:textbox style="mso-next-textbox:#_x0000_s1433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Name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Textfeld 2" o:spid="_x0000_s1434" type="#_x0000_t202" style="position:absolute;left:10101;top:9617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" filled="f" stroked="f" strokeweight="1.42pt">
                      <o:lock v:ext="edit" aspectratio="t"/>
                      <v:textbox style="mso-next-textbox:#Textfeld 2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Benennung:</w:t>
                            </w:r>
                          </w:p>
                        </w:txbxContent>
                      </v:textbox>
                    </v:shape>
                    <v:shape id="_x0000_s1435" type="#_x0000_t202" style="position:absolute;left:14940;top:8433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" filled="f" stroked="f" strokeweight="1.42pt">
                      <o:lock v:ext="edit" aspectratio="t"/>
                      <v:textbox style="mso-next-textbox:#_x0000_s1435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Werkstoff:</w:t>
                            </w:r>
                          </w:p>
                        </w:txbxContent>
                      </v:textbox>
                    </v:shape>
                    <v:shape id="_x0000_s1436" type="#_x0000_t202" style="position:absolute;left:13512;top:8439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" filled="f" stroked="f" strokeweight="1.42pt">
                      <o:lock v:ext="edit" aspectratio="t"/>
                      <v:textbox style="mso-next-textbox:#_x0000_s1436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Toleranz:</w:t>
                            </w:r>
                          </w:p>
                        </w:txbxContent>
                      </v:textbox>
                    </v:shape>
                    <v:shape id="_x0000_s1437" type="#_x0000_t202" style="position:absolute;left:15994;top:10213;width:36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" filled="f" stroked="f" strokeweight="1.42pt">
                      <o:lock v:ext="edit" aspectratio="t"/>
                      <v:textbox style="mso-next-textbox:#_x0000_s1437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Blatt:</w:t>
                            </w:r>
                          </w:p>
                        </w:txbxContent>
                      </v:textbox>
                    </v:shape>
                    <v:shape id="_x0000_s1438" type="#_x0000_t202" style="position:absolute;left:16467;top:10213;width:408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" filled="f" stroked="f" strokeweight="1.42pt">
                      <o:lock v:ext="edit" aspectratio="t"/>
                      <v:textbox style="mso-next-textbox:#_x0000_s1438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Blätter:</w:t>
                            </w:r>
                          </w:p>
                        </w:txbxContent>
                      </v:textbox>
                    </v:shape>
                    <v:shape id="_x0000_s1439" type="#_x0000_t202" style="position:absolute;left:14655;top:10232;width:530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" filled="f" stroked="f" strokeweight="1.42pt">
                      <o:lock v:ext="edit" aspectratio="t"/>
                      <v:textbox style="mso-next-textbox:#_x0000_s1439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Datum:</w:t>
                            </w:r>
                          </w:p>
                        </w:txbxContent>
                      </v:textbox>
                    </v:shape>
                    <v:shape id="_x0000_s1440" type="#_x0000_t202" style="position:absolute;left:14174;top:10232;width:36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" filled="f" stroked="f" strokeweight="1.42pt">
                      <o:lock v:ext="edit" aspectratio="t"/>
                      <v:textbox style="mso-next-textbox:#_x0000_s1440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Spr.:</w:t>
                            </w:r>
                          </w:p>
                        </w:txbxContent>
                      </v:textbox>
                    </v:shape>
                    <v:shape id="_x0000_s1441" type="#_x0000_t202" style="position:absolute;left:13504;top:10221;width:589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" filled="f" stroked="f" strokeweight="1.42pt">
                      <o:lock v:ext="edit" aspectratio="t"/>
                      <v:textbox style="mso-next-textbox:#_x0000_s1441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Maßstab:</w:t>
                            </w:r>
                          </w:p>
                        </w:txbxContent>
                      </v:textbox>
                    </v:shape>
                    <v:shape id="_x0000_s1442" type="#_x0000_t202" style="position:absolute;left:13503;top:9036;width:869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" filled="f" stroked="f" strokeweight="1.42pt">
                      <o:lock v:ext="edit" aspectratio="t"/>
                      <v:textbox style="mso-next-textbox:#_x0000_s1442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Dokumentart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_x0000_s1443" type="#_x0000_t202" style="position:absolute;left:10107;top:9044;width:1078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" filled="f" stroked="f" strokeweight="1.42pt">
                      <o:lock v:ext="edit" aspectratio="t"/>
                      <v:textbox style="mso-next-textbox:#_x0000_s1443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ID-Nr.:</w:t>
                            </w:r>
                          </w:p>
                        </w:txbxContent>
                      </v:textbox>
                    </v:shape>
                    <v:shape id="_x0000_s1444" type="#_x0000_t202" style="position:absolute;left:13517;top:9631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" filled="f" stroked="f" strokeweight="1.42pt">
                      <o:lock v:ext="edit" aspectratio="t"/>
                      <v:textbox style="mso-next-textbox:#_x0000_s1444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Version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_x0000_s1445" type="#_x0000_t202" style="position:absolute;left:15325;top:9641;width:1031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" filled="f" stroked="f" strokeweight="1.42pt">
                      <o:lock v:ext="edit" aspectratio="t"/>
                      <v:textbox style="mso-next-textbox:#_x0000_s1445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Dokumentstatus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_x0000_s1446" type="#_x0000_t202" style="position:absolute;left:11480;top:9020;width:563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" filled="f" stroked="f" strokeweight="1.42pt">
                      <o:lock v:ext="edit" aspectratio="t"/>
                      <v:textbox style="mso-next-textbox:#_x0000_s1446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Gez.:</w:t>
                            </w:r>
                          </w:p>
                        </w:txbxContent>
                      </v:textbox>
                    </v:shape>
                    <v:shape id="_x0000_s1447" type="#_x0000_t202" style="position:absolute;left:12156;top:9026;width:557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" filled="f" stroked="f" strokeweight="1.42pt">
                      <o:lock v:ext="edit" aspectratio="t"/>
                      <v:textbox style="mso-next-textbox:#_x0000_s1447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Geprüft:</w:t>
                            </w:r>
                          </w:p>
                        </w:txbxContent>
                      </v:textbox>
                    </v:shape>
                    <v:shape id="_x0000_s1448" type="#_x0000_t202" style="position:absolute;left:12820;top:9020;width:589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" filled="f" stroked="f" strokeweight="1.42pt">
                      <o:lock v:ext="edit" aspectratio="t"/>
                      <v:textbox style="mso-next-textbox:#_x0000_s1448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Betreuer:</w:t>
                            </w:r>
                          </w:p>
                        </w:txbxContent>
                      </v:textbox>
                    </v:shape>
                    <v:shape id="_x0000_s1449" type="#_x0000_t202" style="position:absolute;left:15988;top:9025;width:596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" filled="f" stroked="f" strokeweight="1.42pt">
                      <o:lock v:ext="edit" aspectratio="t"/>
                      <v:textbox style="mso-next-textbox:#_x0000_s1449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Freigabe:</w:t>
                            </w:r>
                          </w:p>
                        </w:txbxContent>
                      </v:textbox>
                    </v:shape>
                    <v:shape id="_x0000_s1450" type="#_x0000_t202" style="position:absolute;left:14654;top:9641;width:586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" filled="f" stroked="f" strokeweight="1.42pt">
                      <o:lock v:ext="edit" aspectratio="t"/>
                      <v:textbox style="mso-next-textbox:#_x0000_s1450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Revision:</w:t>
                            </w:r>
                          </w:p>
                        </w:txbxContent>
                      </v:textbox>
                    </v:shape>
                    <v:shape id="_x0000_s1451" type="#_x0000_t202" style="position:absolute;left:13521;top:9841;width:967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" filled="f" stroked="f" strokeweight="1.42pt">
                      <o:lock v:ext="edit" aspectratio="t"/>
                      <v:textbox style="mso-next-textbox:#_x0000_s1451" inset="0,0,0,0">
                        <w:txbxContent>
                          <w:p w:rsidR="00C12F48" w:rsidRPr="00E90F85" w:rsidRDefault="00191559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2.0</w:t>
                            </w:r>
                          </w:p>
                        </w:txbxContent>
                      </v:textbox>
                    </v:shape>
                    <v:shape id="_x0000_s1452" type="#_x0000_t202" style="position:absolute;left:15342;top:9818;width:1476;height:303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" filled="f" stroked="f" strokeweight="1.42pt">
                      <o:lock v:ext="edit" aspectratio="t"/>
                      <v:textbox style="mso-next-textbox:#_x0000_s1452" inset="0,0,0,0">
                        <w:txbxContent>
                          <w:p w:rsidR="00C12F48" w:rsidRPr="00E90F85" w:rsidRDefault="00C12F48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453" type="#_x0000_t202" style="position:absolute;left:14661;top:9818;width:563;height:303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" filled="f" stroked="f" strokeweight="1.42pt">
                      <o:lock v:ext="edit" aspectratio="t"/>
                      <v:textbox style="mso-next-textbox:#_x0000_s1453" inset="0,0,0,0">
                        <w:txbxContent>
                          <w:p w:rsidR="00C12F48" w:rsidRPr="00E90F85" w:rsidRDefault="00191559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  <v:shape id="_x0000_s1454" type="#_x0000_t202" style="position:absolute;left:6718;top:8645;width:3286;height:315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" filled="f" stroked="f" strokeweight="1.42pt">
                      <o:lock v:ext="edit" aspectratio="t"/>
                      <v:textbox style="mso-next-textbox:#_x0000_s1454" inset="0,0,0,0">
                        <w:txbxContent>
                          <w:p w:rsidR="00C12F48" w:rsidRPr="00E90F85" w:rsidRDefault="009F7AC8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Beilage 1</w:t>
                            </w:r>
                          </w:p>
                        </w:txbxContent>
                      </v:textbox>
                    </v:shape>
                    <v:shape id="_x0000_s1455" type="#_x0000_t202" style="position:absolute;left:14955;top:8618;width:1866;height:286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" filled="f" stroked="f" strokeweight="1.42pt">
                      <o:lock v:ext="edit" aspectratio="t"/>
                      <v:textbox style="mso-next-textbox:#_x0000_s1455" inset="0,0,0,0">
                        <w:txbxContent>
                          <w:p w:rsidR="00C12F48" w:rsidRPr="00E90F85" w:rsidRDefault="00C12F48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456" type="#_x0000_t202" style="position:absolute;left:13515;top:8632;width:1318;height:275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" filled="f" stroked="f" strokeweight="1.42pt">
                      <o:lock v:ext="edit" aspectratio="t"/>
                      <v:textbox style="mso-next-textbox:#_x0000_s1456" inset="0,0,0,0">
                        <w:txbxContent>
                          <w:p w:rsidR="00C12F48" w:rsidRPr="00E90F85" w:rsidRDefault="00C12F48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457" type="#_x0000_t202" style="position:absolute;left:10134;top:8591;width:3280;height:336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" filled="f" stroked="f" strokeweight="1.42pt">
                      <o:lock v:ext="edit" aspectratio="t"/>
                      <v:textbox style="mso-next-textbox:#_x0000_s1457" inset="0,0,0,0">
                        <w:txbxContent>
                          <w:p w:rsidR="00C12F48" w:rsidRPr="00E90F85" w:rsidRDefault="00C12F48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shape id="_x0000_s1458" type="#_x0000_t202" style="position:absolute;left:10171;top:9854;width:3191;height:80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" filled="f" stroked="f" strokeweight="1.42pt">
                      <o:lock v:ext="edit" aspectratio="t"/>
                      <v:textbox style="mso-next-textbox:#_x0000_s1458" inset="0,0,0,0">
                        <w:txbxContent>
                          <w:p w:rsidR="00C12F48" w:rsidRDefault="008F530D" w:rsidP="0090239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Trinity</w:t>
                            </w:r>
                            <w:proofErr w:type="spellEnd"/>
                          </w:p>
                          <w:p w:rsidR="0090239E" w:rsidRPr="0090239E" w:rsidRDefault="008F530D" w:rsidP="0090239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USB-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Effect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Amplifier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459" type="#_x0000_t202" style="position:absolute;left:13520;top:9214;width:2369;height:307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" filled="f" stroked="f" strokeweight="1.42pt">
                      <o:lock v:ext="edit" aspectratio="t"/>
                      <v:textbox style="mso-next-textbox:#_x0000_s1459" inset="0,0,0,0">
                        <w:txbxContent>
                          <w:p w:rsidR="00C12F48" w:rsidRPr="005D5C55" w:rsidRDefault="00BC42FF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Schaltplan</w:t>
                            </w:r>
                          </w:p>
                        </w:txbxContent>
                      </v:textbox>
                    </v:shape>
                    <v:shape id="_x0000_s1460" type="#_x0000_t202" style="position:absolute;left:10124;top:9208;width:1259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" filled="f" stroked="f" strokeweight="1.42pt">
                      <o:lock v:ext="edit" aspectratio="t"/>
                      <v:textbox style="mso-next-textbox:#_x0000_s1460" inset="0,0,0,0">
                        <w:txbxContent>
                          <w:p w:rsidR="00C12F48" w:rsidRPr="005D5C55" w:rsidRDefault="00C12F48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461" type="#_x0000_t202" style="position:absolute;left:11475;top:9214;width:597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" filled="f" stroked="f" strokeweight="1.42pt">
                      <o:lock v:ext="edit" aspectratio="t"/>
                      <v:textbox style="mso-next-textbox:#_x0000_s1461" inset="0,0,0,0">
                        <w:txbxContent>
                          <w:p w:rsidR="00C12F48" w:rsidRPr="00DF75BF" w:rsidRDefault="00C12F48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462" type="#_x0000_t202" style="position:absolute;left:16010;top:9233;width:81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" filled="f" stroked="f" strokeweight="1.42pt">
                      <o:lock v:ext="edit" aspectratio="t"/>
                      <v:textbox style="mso-next-textbox:#_x0000_s1462" inset="0,0,0,0">
                        <w:txbxContent>
                          <w:p w:rsidR="00C12F48" w:rsidRPr="00DF75BF" w:rsidRDefault="00BC42FF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SpoW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463" type="#_x0000_t202" style="position:absolute;left:13510;top:10409;width:589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" filled="f" stroked="f" strokeweight="1.42pt">
                      <o:lock v:ext="edit" aspectratio="t"/>
                      <v:textbox style="mso-next-textbox:#_x0000_s1463" inset="0,0,0,0">
                        <w:txbxContent>
                          <w:p w:rsidR="00C12F48" w:rsidRPr="00DF75BF" w:rsidRDefault="00C12F48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464" type="#_x0000_t202" style="position:absolute;left:14186;top:10409;width:36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" filled="f" stroked="f" strokeweight="1.42pt">
                      <o:lock v:ext="edit" aspectratio="t"/>
                      <v:textbox style="mso-next-textbox:#_x0000_s1464" inset="0,0,0,0">
                        <w:txbxContent>
                          <w:p w:rsidR="00C12F48" w:rsidRPr="00DF75BF" w:rsidRDefault="00C12F48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465" type="#_x0000_t202" style="position:absolute;left:16006;top:10418;width:36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" filled="f" stroked="f" strokeweight="1.42pt">
                      <o:lock v:ext="edit" aspectratio="t"/>
                      <v:textbox style="mso-next-textbox:#_x0000_s1465" inset="0,0,0,0">
                        <w:txbxContent>
                          <w:p w:rsidR="00C12F48" w:rsidRPr="00DF75BF" w:rsidRDefault="00191559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466" type="#_x0000_t202" style="position:absolute;left:16473;top:10409;width:36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" filled="f" stroked="f" strokeweight="1.42pt">
                      <o:lock v:ext="edit" aspectratio="t"/>
                      <v:textbox style="mso-next-textbox:#_x0000_s1466" inset="0,0,0,0">
                        <w:txbxContent>
                          <w:p w:rsidR="00C12F48" w:rsidRPr="00DF75BF" w:rsidRDefault="00191559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467" type="#_x0000_t202" style="position:absolute;left:14661;top:10431;width:1241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" filled="f" stroked="f" strokeweight="1.42pt">
                      <o:lock v:ext="edit" aspectratio="t"/>
                      <v:textbox style="mso-next-textbox:#_x0000_s1467" inset="0,0,0,0">
                        <w:txbxContent>
                          <w:p w:rsidR="00C12F48" w:rsidRPr="00DF75BF" w:rsidRDefault="00C12F48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468" type="#_x0000_t202" style="position:absolute;left:6768;top:10020;width:3188;height:351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" filled="f" stroked="f" strokeweight="1.42pt">
                      <o:lock v:ext="edit" aspectratio="t"/>
                      <v:textbox style="mso-next-textbox:#_x0000_s1468" inset="0,0,0,0">
                        <w:txbxContent>
                          <w:p w:rsidR="00C12F48" w:rsidRPr="00922583" w:rsidRDefault="00C12F48" w:rsidP="00C12F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HTBLuVA</w:t>
                            </w:r>
                            <w:proofErr w:type="spellEnd"/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Salzburg</w:t>
                            </w:r>
                          </w:p>
                        </w:txbxContent>
                      </v:textbox>
                    </v:shape>
                    <v:shape id="_x0000_s1469" type="#_x0000_t202" style="position:absolute;left:6790;top:10370;width:3188;height:297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" filled="f" stroked="f" strokeweight="1.42pt">
                      <o:lock v:ext="edit" aspectratio="t"/>
                      <v:textbox style="mso-next-textbox:#_x0000_s1469" inset="0,0,0,0">
                        <w:txbxContent>
                          <w:p w:rsidR="00C12F48" w:rsidRPr="00D00A94" w:rsidRDefault="0090239E" w:rsidP="00C12F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Technische Informatik</w:t>
                            </w:r>
                          </w:p>
                        </w:txbxContent>
                      </v:textbox>
                    </v:shape>
                    <v:shape id="_x0000_s1470" type="#_x0000_t202" style="position:absolute;left:12156;top:9227;width:597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" filled="f" stroked="f" strokeweight="1.42pt">
                      <o:lock v:ext="edit" aspectratio="t"/>
                      <v:textbox style="mso-next-textbox:#_x0000_s1470" inset="0,0,0,0">
                        <w:txbxContent>
                          <w:p w:rsidR="00C12F48" w:rsidRPr="00DF75BF" w:rsidRDefault="00BC42FF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WohP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471" type="#_x0000_t202" style="position:absolute;left:12817;top:9230;width:597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" filled="f" stroked="f" strokeweight="1.42pt">
                      <o:lock v:ext="edit" aspectratio="t"/>
                      <v:textbox style="mso-next-textbox:#_x0000_s1471" inset="0,0,0,0">
                        <w:txbxContent>
                          <w:p w:rsidR="00C12F48" w:rsidRPr="00DF75BF" w:rsidRDefault="00BC42FF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WohP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472" type="#_x0000_t202" style="position:absolute;left:7242;top:9020;width:2215;height:954;mso-width-relative:margin;mso-height-relative:margin" filled="f" stroked="f" strokeweight="1.42pt">
                    <v:textbox style="mso-next-textbox:#_x0000_s1472">
                      <w:txbxContent>
                        <w:p w:rsidR="00C12F48" w:rsidRDefault="00C12F48" w:rsidP="00C12F48">
                          <w:pPr>
                            <w:rPr>
                              <w:lang w:val="de-DE"/>
                            </w:rPr>
                          </w:pPr>
                          <w:r w:rsidRPr="000F73CA">
                            <w:rPr>
                              <w:noProof/>
                              <w:lang w:eastAsia="de-AT"/>
                            </w:rPr>
                            <w:drawing>
                              <wp:inline distT="0" distB="0" distL="0" distR="0">
                                <wp:extent cx="1214120" cy="527970"/>
                                <wp:effectExtent l="19050" t="0" r="5080" b="0"/>
                                <wp:docPr id="2" name="Bild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4120" cy="5279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_x0000_s1473" style="position:absolute;left:6631;top:8367;width:10207;height:2383" coordorigin="6631,8367" coordsize="10207,2383">
                  <v:line id="Gerade Verbindung 12" o:spid="_x0000_s1474" style="position:absolute;visibility:visible;mso-position-horizontal-relative:right-margin-area;mso-position-vertical-relative:bottom-margin-area;mso-width-relative:margin;mso-height-relative:margin" from="14853,8377" to="14853,8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" strokecolor="black [3213]" strokeweight="1.42pt"/>
                  <v:line id="Gerade Verbindung 13" o:spid="_x0000_s1475" style="position:absolute;visibility:visible;mso-position-horizontal-relative:right-margin-area;mso-position-vertical-relative:bottom-margin-area;mso-width-relative:margin;mso-height-relative:margin" from="15931,8972" to="15931,9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" strokecolor="black [3213]" strokeweight="1.42pt"/>
                  <v:line id="Gerade Verbindung 15" o:spid="_x0000_s1476" style="position:absolute;visibility:visible;mso-position-horizontal-relative:right-margin-area;mso-position-vertical-relative:bottom-margin-area;mso-width-relative:margin;mso-height-relative:margin" from="14570,9567" to="14570,10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" strokecolor="black [3213]" strokeweight="1.42pt"/>
                  <v:line id="Gerade Verbindung 2" o:spid="_x0000_s1477" style="position:absolute;visibility:visible;mso-position-horizontal-relative:right-margin-area;mso-position-vertical-relative:bottom-margin-area;mso-width-relative:margin;mso-height-relative:margin" from="6632,8367" to="16837,8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" strokecolor="black [3213]" strokeweight="1.42pt"/>
                  <v:line id="Gerade Verbindung 3" o:spid="_x0000_s1478" style="position:absolute;visibility:visible;mso-position-horizontal-relative:right-margin-area;mso-position-vertical-relative:bottom-margin-area;mso-width-relative:margin;mso-height-relative:margin" from="6632,8367" to="6632,10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" strokecolor="black [3213]" strokeweight="1.42pt"/>
                  <v:line id="Gerade Verbindung 4" o:spid="_x0000_s1479" style="position:absolute;visibility:visible;mso-position-horizontal-relative:right-margin-area;mso-position-vertical-relative:bottom-margin-area;mso-width-relative:margin;mso-height-relative:margin" from="13436,8367" to="13436,10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" strokecolor="black [3213]" strokeweight="1.42pt"/>
                  <v:line id="Gerade Verbindung 5" o:spid="_x0000_s1480" style="position:absolute;visibility:visible;mso-position-horizontal-relative:right-margin-area;mso-position-vertical-relative:bottom-margin-area;mso-width-relative:margin;mso-height-relative:margin" from="10034,8367" to="10034,10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" strokecolor="black [3213]" strokeweight="1.42pt"/>
                  <v:line id="Gerade Verbindung 6" o:spid="_x0000_s1481" style="position:absolute;visibility:visible;mso-position-horizontal-relative:right-margin-area;mso-position-vertical-relative:bottom-margin-area;mso-width-relative:margin;mso-height-relative:margin" from="6631,8962" to="16836,8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" strokecolor="black [3213]" strokeweight="1.42pt"/>
                  <v:line id="Gerade Verbindung 7" o:spid="_x0000_s1482" style="position:absolute;visibility:visible;mso-position-horizontal-relative:right-margin-area;mso-position-vertical-relative:bottom-margin-area;mso-width-relative:margin;mso-height-relative:margin" from="10034,9557" to="16837,9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" strokecolor="black [3213]" strokeweight="1.42pt"/>
                  <v:line id="Gerade Verbindung 8" o:spid="_x0000_s1483" style="position:absolute;visibility:visible;mso-position-horizontal-relative:right-margin-area;mso-position-vertical-relative:bottom-margin-area;mso-width-relative:margin;mso-height-relative:margin" from="13436,10153" to="16838,10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" strokecolor="black [3213]" strokeweight="1.42pt"/>
                  <v:line id="Gerade Verbindung 9" o:spid="_x0000_s1484" style="position:absolute;visibility:visible;mso-position-horizontal-relative:right-margin-area;mso-position-vertical-relative:bottom-margin-area;mso-width-relative:margin;mso-height-relative:margin" from="11395,8962" to="11395,9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" strokecolor="black [3213]" strokeweight="1.42pt"/>
                  <v:line id="Gerade Verbindung 10" o:spid="_x0000_s1485" style="position:absolute;visibility:visible;mso-position-horizontal-relative:right-margin-area;mso-position-vertical-relative:bottom-margin-area;mso-width-relative:margin;mso-height-relative:margin" from="12756,8962" to="12756,9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" strokecolor="black [3213]" strokeweight="1.42pt"/>
                  <v:line id="Gerade Verbindung 11" o:spid="_x0000_s1486" style="position:absolute;visibility:visible;mso-position-horizontal-relative:right-margin-area;mso-position-vertical-relative:bottom-margin-area;mso-width-relative:margin;mso-height-relative:margin" from="12075,8962" to="12075,9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" strokecolor="black [3213]" strokeweight="1.42pt"/>
                  <v:line id="Gerade Verbindung 14" o:spid="_x0000_s1487" style="position:absolute;visibility:visible;mso-position-horizontal-relative:right-margin-area;mso-position-vertical-relative:bottom-margin-area;mso-width-relative:margin;mso-height-relative:margin" from="15250,9557" to="15250,10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" strokecolor="black [3213]" strokeweight="1.42pt"/>
                  <v:line id="Gerade Verbindung 16" o:spid="_x0000_s1488" style="position:absolute;visibility:visible;mso-position-horizontal-relative:right-margin-area;mso-position-vertical-relative:bottom-margin-area;mso-width-relative:margin;mso-height-relative:margin" from="14116,10152" to="14116,1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" strokecolor="black [3213]" strokeweight="1.42pt"/>
                  <v:line id="Gerade Verbindung 17" o:spid="_x0000_s1489" style="position:absolute;visibility:visible;mso-position-horizontal-relative:right-margin-area;mso-position-vertical-relative:bottom-margin-area;mso-width-relative:margin;mso-height-relative:margin" from="14571,10153" to="14571,10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" strokecolor="black [3213]" strokeweight="1.42pt"/>
                  <v:line id="Gerade Verbindung 18" o:spid="_x0000_s1490" style="position:absolute;visibility:visible;mso-position-horizontal-relative:right-margin-area;mso-position-vertical-relative:bottom-margin-area;mso-width-relative:margin;mso-height-relative:margin" from="15931,10154" to="15931,10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" strokecolor="black [3213]" strokeweight="1.42pt"/>
                  <v:line id="Gerade Verbindung 19" o:spid="_x0000_s1491" style="position:absolute;visibility:visible;mso-position-horizontal-relative:right-margin-area;mso-position-vertical-relative:bottom-margin-area;mso-width-relative:margin;mso-height-relative:margin" from="16384,10155" to="16384,10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" strokecolor="black [3213]" strokeweight="1.42pt"/>
                </v:group>
              </v:group>
            </v:group>
            <v:group id="_x0000_s1492" style="position:absolute;left:1427;top:15999;width:11593;height:283" coordorigin="1427,15999" coordsize="11593,283">
              <v:shape id="_x0000_s1493" type="#_x0000_t202" style="position:absolute;left:12197;top:15999;width:823;height:283;v-text-anchor:middle" filled="f" stroked="f" strokeweight=".71pt">
                <v:textbox style="mso-next-textbox:#_x0000_s1493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v:shape id="_x0000_s1494" type="#_x0000_t202" style="position:absolute;left:4233;top:15999;width:2664;height:283;v-text-anchor:middle" filled="f" stroked="f" strokeweight=".71pt">
                <v:textbox style="mso-next-textbox:#_x0000_s1494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  <v:shape id="_x0000_s1495" type="#_x0000_t202" style="position:absolute;left:6897;top:15999;width:2664;height:283;v-text-anchor:middle" filled="f" stroked="f" strokeweight=".71pt">
                <v:textbox style="mso-next-textbox:#_x0000_s1495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1496" type="#_x0000_t202" style="position:absolute;left:9561;top:15999;width:2663;height:283;v-text-anchor:middle" filled="f" stroked="f" strokeweight=".71pt">
                <v:textbox style="mso-next-textbox:#_x0000_s1496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497" type="#_x0000_t32" style="position:absolute;left:1434;top:15999;width:11586;height:1;v-text-anchor:middle" o:connectortype="straight" strokeweight=".71pt"/>
              <v:shape id="_x0000_s1498" type="#_x0000_t32" style="position:absolute;left:6897;top:15999;width:0;height:283;v-text-anchor:middle" o:connectortype="straight" strokeweight=".71pt"/>
              <v:shape id="_x0000_s1499" type="#_x0000_t202" style="position:absolute;left:1427;top:15999;width:2800;height:283;v-text-anchor:middle" filled="f" stroked="f" strokeweight=".71pt">
                <v:textbox style="mso-next-textbox:#_x0000_s1499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  <v:shape id="_x0000_s1500" type="#_x0000_t32" style="position:absolute;left:4226;top:15999;width:0;height:283;v-text-anchor:middle" o:connectortype="straight" strokeweight=".71pt"/>
              <v:shape id="_x0000_s1501" type="#_x0000_t32" style="position:absolute;left:9561;top:15999;width:0;height:283;v-text-anchor:middle" o:connectortype="straight" strokeweight=".71pt"/>
              <v:shape id="_x0000_s1502" type="#_x0000_t32" style="position:absolute;left:12224;top:15999;width:0;height:283;v-text-anchor:middle" o:connectortype="straight" strokeweight=".71pt"/>
            </v:group>
            <v:group id="_x0000_s1503" style="position:absolute;left:1152;top:590;width:294;height:15409" coordorigin="1152,590" coordsize="294,15409">
              <v:shape id="_x0000_s1504" type="#_x0000_t202" style="position:absolute;left:1162;top:13910;width:283;height:2089;v-text-anchor:middle" filled="f" stroked="f" strokeweight=".71pt">
                <v:textbox style="mso-next-textbox:#_x0000_s1504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  <v:shape id="_x0000_s1505" type="#_x0000_t202" style="position:absolute;left:1162;top:590;width:283;height:2663;v-text-anchor:middle" filled="f" stroked="f" strokeweight=".71pt">
                <v:textbox style="mso-next-textbox:#_x0000_s1505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  <v:shape id="_x0000_s1506" type="#_x0000_t202" style="position:absolute;left:1162;top:3250;width:283;height:2665;v-text-anchor:middle" filled="f" stroked="f" strokeweight=".71pt">
                <v:textbox style="mso-next-textbox:#_x0000_s1506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  <v:shape id="_x0000_s1507" type="#_x0000_t202" style="position:absolute;left:1162;top:5915;width:283;height:2665;v-text-anchor:middle" filled="f" stroked="f" strokeweight=".71pt">
                <v:textbox style="mso-next-textbox:#_x0000_s1507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  <v:shape id="_x0000_s1508" type="#_x0000_t202" style="position:absolute;left:1162;top:8580;width:283;height:2665;v-text-anchor:middle" filled="f" stroked="f" strokeweight=".71pt">
                <v:textbox style="mso-next-textbox:#_x0000_s1508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  <v:shape id="_x0000_s1509" type="#_x0000_t202" style="position:absolute;left:1162;top:11245;width:283;height:2665;v-text-anchor:middle" filled="f" stroked="f" strokeweight=".71pt">
                <v:textbox style="mso-next-textbox:#_x0000_s1509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  <v:shape id="_x0000_s1510" type="#_x0000_t32" style="position:absolute;left:1445;top:866;width:1;height:15133;v-text-anchor:middle" o:connectortype="straight" strokeweight=".71pt"/>
              <v:shape id="_x0000_s1511" type="#_x0000_t32" style="position:absolute;left:1162;top:3250;width:283;height:0;flip:x;v-text-anchor:middle" o:connectortype="straight" strokeweight=".71pt"/>
              <v:shape id="_x0000_s1512" type="#_x0000_t32" style="position:absolute;left:1152;top:5915;width:283;height:0;flip:x;v-text-anchor:middle" o:connectortype="straight" strokeweight=".71pt"/>
              <v:shape id="_x0000_s1513" type="#_x0000_t32" style="position:absolute;left:1152;top:8580;width:283;height:0;flip:x;v-text-anchor:middle" o:connectortype="straight" strokeweight=".71pt"/>
              <v:shape id="_x0000_s1514" type="#_x0000_t32" style="position:absolute;left:1152;top:11245;width:283;height:0;flip:x;v-text-anchor:middle" o:connectortype="straight" strokeweight=".71pt"/>
              <v:shape id="_x0000_s1515" type="#_x0000_t32" style="position:absolute;left:1162;top:13910;width:283;height:0;flip:x;v-text-anchor:middle" o:connectortype="straight" strokeweight=".71pt"/>
            </v:group>
            <v:group id="_x0000_s1516" style="position:absolute;left:22944;top:588;width:293;height:13306" coordorigin="22944,588" coordsize="293,13306">
              <v:shape id="_x0000_s1517" type="#_x0000_t202" style="position:absolute;left:22954;top:588;width:272;height:2665;v-text-anchor:middle" filled="f" stroked="f" strokecolor="black [3213]" strokeweight=".71pt">
                <v:textbox style="mso-next-textbox:#_x0000_s1517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  <v:shape id="_x0000_s1518" type="#_x0000_t202" style="position:absolute;left:22957;top:3254;width:272;height:2665;v-text-anchor:middle" filled="f" stroked="f" strokeweight=".71pt">
                <v:textbox style="mso-next-textbox:#_x0000_s1518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  <v:shape id="_x0000_s1519" type="#_x0000_t202" style="position:absolute;left:22954;top:5919;width:272;height:2665;v-text-anchor:middle" filled="f" stroked="f" strokeweight=".71pt">
                <v:textbox style="mso-next-textbox:#_x0000_s1519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  <v:shape id="_x0000_s1520" type="#_x0000_t202" style="position:absolute;left:22954;top:8584;width:272;height:2665;v-text-anchor:middle" filled="f" stroked="f" strokeweight=".71pt">
                <v:textbox style="mso-next-textbox:#_x0000_s1520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  <v:shape id="_x0000_s1521" type="#_x0000_t202" style="position:absolute;left:22954;top:11249;width:272;height:2645;v-text-anchor:middle" filled="f" stroked="f" strokeweight=".71pt">
                <v:textbox style="mso-next-textbox:#_x0000_s1521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  <v:shape id="_x0000_s1522" type="#_x0000_t32" style="position:absolute;left:22944;top:866;width:0;height:13028;v-text-anchor:middle" o:connectortype="straight" strokeweight=".71pt"/>
              <v:shape id="_x0000_s1523" type="#_x0000_t32" style="position:absolute;left:22965;top:3254;width:272;height:0;flip:x;v-text-anchor:middle" o:connectortype="straight" strokeweight=".71pt"/>
              <v:shape id="_x0000_s1524" type="#_x0000_t32" style="position:absolute;left:22944;top:5919;width:272;height:0;flip:x;v-text-anchor:middle" o:connectortype="straight" strokeweight=".71pt"/>
              <v:shape id="_x0000_s1525" type="#_x0000_t32" style="position:absolute;left:22944;top:8584;width:272;height:0;flip:x;v-text-anchor:middle" o:connectortype="straight" strokeweight=".71pt"/>
              <v:shape id="_x0000_s1526" type="#_x0000_t32" style="position:absolute;left:22944;top:11249;width:272;height:0;flip:x;v-text-anchor:middle" o:connectortype="straight" strokeweight=".71pt"/>
            </v:group>
            <v:group id="_x0000_s1527" style="position:absolute;left:1445;top:583;width:21499;height:283" coordorigin="1445,583" coordsize="21499,283">
              <v:shape id="_x0000_s1528" type="#_x0000_t202" style="position:absolute;left:20179;top:583;width:2652;height:282;v-text-anchor:middle" filled="f" stroked="f" strokeweight=".71pt">
                <v:textbox style="mso-next-textbox:#_x0000_s1528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_x0000_s1529" type="#_x0000_t202" style="position:absolute;left:4206;top:583;width:2664;height:282;v-text-anchor:middle" filled="f" stroked="f" strokeweight=".71pt">
                <v:textbox style="mso-next-textbox:#_x0000_s1529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  <v:shape id="_x0000_s1530" type="#_x0000_t202" style="position:absolute;left:6870;top:583;width:2663;height:282;v-text-anchor:middle" filled="f" stroked="f" strokeweight=".71pt">
                <v:textbox style="mso-next-textbox:#_x0000_s1530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1531" type="#_x0000_t202" style="position:absolute;left:9533;top:583;width:2664;height:282;v-text-anchor:middle" filled="f" stroked="f" strokeweight=".71pt">
                <v:textbox style="mso-next-textbox:#_x0000_s1531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  <v:shape id="_x0000_s1532" type="#_x0000_t202" style="position:absolute;left:12197;top:583;width:2664;height:282;v-text-anchor:middle" filled="f" stroked="f" strokeweight=".71pt">
                <v:textbox style="mso-next-textbox:#_x0000_s1532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v:shape id="_x0000_s1533" type="#_x0000_t202" style="position:absolute;left:14861;top:583;width:2663;height:282;v-text-anchor:middle" filled="f" stroked="f" strokeweight=".71pt">
                <v:textbox style="mso-next-textbox:#_x0000_s1533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  <v:shape id="_x0000_s1534" type="#_x0000_t202" style="position:absolute;left:17524;top:583;width:2664;height:282;v-text-anchor:middle" filled="f" stroked="f" strokeweight=".71pt">
                <v:textbox style="mso-next-textbox:#_x0000_s1534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  <v:shape id="_x0000_s1535" type="#_x0000_t32" style="position:absolute;left:1445;top:865;width:21499;height:1;v-text-anchor:middle" o:connectortype="straight" strokeweight=".71pt"/>
              <v:shape id="_x0000_s1536" type="#_x0000_t32" style="position:absolute;left:6870;top:583;width:0;height:282;v-text-anchor:middle" o:connectortype="straight" strokeweight=".71pt"/>
              <v:shape id="_x0000_s1537" type="#_x0000_t202" style="position:absolute;left:1553;top:583;width:2647;height:282;v-text-anchor:middle" filled="f" stroked="f" strokeweight=".71pt">
                <v:textbox style="mso-next-textbox:#_x0000_s1537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  <v:shape id="_x0000_s1538" type="#_x0000_t32" style="position:absolute;left:4199;top:583;width:0;height:282;v-text-anchor:middle" o:connectortype="straight" strokeweight=".71pt"/>
              <v:shape id="_x0000_s1539" type="#_x0000_t32" style="position:absolute;left:9533;top:583;width:0;height:282;v-text-anchor:middle" o:connectortype="straight" strokeweight=".71pt"/>
              <v:shape id="_x0000_s1540" type="#_x0000_t32" style="position:absolute;left:12197;top:583;width:0;height:282;v-text-anchor:middle" o:connectortype="straight" strokeweight=".71pt"/>
              <v:shape id="_x0000_s1541" type="#_x0000_t32" style="position:absolute;left:14861;top:583;width:0;height:282;v-text-anchor:middle" o:connectortype="straight" strokeweight=".71pt"/>
              <v:shape id="_x0000_s1542" type="#_x0000_t32" style="position:absolute;left:17524;top:583;width:0;height:282;v-text-anchor:middle" o:connectortype="straight" strokeweight=".71pt"/>
              <v:shape id="_x0000_s1543" type="#_x0000_t32" style="position:absolute;left:20179;top:583;width:0;height:282;v-text-anchor:middle" o:connectortype="straight" strokeweight=".71pt"/>
            </v:group>
          </v:group>
        </w:pict>
      </w:r>
      <w:r w:rsidR="00C12F48">
        <w:br w:type="page"/>
      </w:r>
      <w:r>
        <w:rPr>
          <w:noProof/>
          <w:lang w:eastAsia="de-AT"/>
        </w:rPr>
        <w:lastRenderedPageBreak/>
        <w:pict>
          <v:group id="_x0000_s1544" style="position:absolute;margin-left:.8pt;margin-top:1.15pt;width:1105.2pt;height:785.2pt;z-index:252300288" coordorigin="1152,583" coordsize="22104,15704">
            <v:group id="_x0000_s1545" style="position:absolute;left:1156;top:583;width:22100;height:15704" coordorigin="1135,573" coordsize="22117,15653">
              <v:shape id="_x0000_s1546" type="#_x0000_t202" style="position:absolute;left:1135;top:573;width:22090;height:15653;mso-width-relative:margin;mso-height-relative:margin" filled="f" strokeweight="1.42pt">
                <v:textbox style="mso-next-textbox:#_x0000_s1546">
                  <w:txbxContent>
                    <w:p w:rsidR="00C12F48" w:rsidRDefault="00C12F48" w:rsidP="00C12F4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</w:pPr>
                    </w:p>
                    <w:p w:rsidR="00FE3085" w:rsidRDefault="00FE3085" w:rsidP="00C12F48">
                      <w:pPr>
                        <w:spacing w:after="24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</w:pPr>
                    </w:p>
                    <w:p w:rsidR="00C12F48" w:rsidRPr="00734531" w:rsidRDefault="008F530D" w:rsidP="00C12F48">
                      <w:pPr>
                        <w:spacing w:after="24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de-AT"/>
                        </w:rPr>
                        <w:drawing>
                          <wp:inline distT="0" distB="0" distL="0" distR="0">
                            <wp:extent cx="12401919" cy="7920000"/>
                            <wp:effectExtent l="19050" t="0" r="0" b="0"/>
                            <wp:docPr id="21" name="Grafik 20" descr="Trinity_V2_0_R00-schematics_p2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rinity_V2_0_R00-schematics_p2.bmp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01919" cy="792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group id="_x0000_s1547" style="position:absolute;left:13008;top:13841;width:10244;height:2383" coordorigin="6631,8367" coordsize="10244,2383">
                <v:group id="_x0000_s1548" style="position:absolute;left:6718;top:8433;width:10157;height:2256" coordorigin="6718,8433" coordsize="10157,2256">
                  <v:group id="_x0000_s1549" style="position:absolute;left:6718;top:8433;width:10157;height:2256" coordorigin="6718,8433" coordsize="10157,2256">
                    <v:shape id="Textfeld 1" o:spid="_x0000_s1550" type="#_x0000_t202" style="position:absolute;left:6731;top:8443;width:1533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" filled="f" stroked="f" strokeweight="1.42pt">
                      <o:lock v:ext="edit" aspectratio="t"/>
                      <v:textbox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Sachnummer, Dateiname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_x0000_s1551" type="#_x0000_t202" style="position:absolute;left:10141;top:8444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" filled="f" stroked="f" strokeweight="1.42pt">
                      <o:lock v:ext="edit" aspectratio="t"/>
                      <v:textbox style="mso-next-textbox:#_x0000_s1551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Name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Textfeld 2" o:spid="_x0000_s1552" type="#_x0000_t202" style="position:absolute;left:10101;top:9617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" filled="f" stroked="f" strokeweight="1.42pt">
                      <o:lock v:ext="edit" aspectratio="t"/>
                      <v:textbox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Benennung:</w:t>
                            </w:r>
                          </w:p>
                        </w:txbxContent>
                      </v:textbox>
                    </v:shape>
                    <v:shape id="_x0000_s1553" type="#_x0000_t202" style="position:absolute;left:14940;top:8433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" filled="f" stroked="f" strokeweight="1.42pt">
                      <o:lock v:ext="edit" aspectratio="t"/>
                      <v:textbox style="mso-next-textbox:#_x0000_s1553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Werkstoff:</w:t>
                            </w:r>
                          </w:p>
                        </w:txbxContent>
                      </v:textbox>
                    </v:shape>
                    <v:shape id="_x0000_s1554" type="#_x0000_t202" style="position:absolute;left:13512;top:8439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" filled="f" stroked="f" strokeweight="1.42pt">
                      <o:lock v:ext="edit" aspectratio="t"/>
                      <v:textbox style="mso-next-textbox:#_x0000_s1554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Toleranz:</w:t>
                            </w:r>
                          </w:p>
                        </w:txbxContent>
                      </v:textbox>
                    </v:shape>
                    <v:shape id="_x0000_s1555" type="#_x0000_t202" style="position:absolute;left:15994;top:10213;width:36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" filled="f" stroked="f" strokeweight="1.42pt">
                      <o:lock v:ext="edit" aspectratio="t"/>
                      <v:textbox style="mso-next-textbox:#_x0000_s1555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Blatt:</w:t>
                            </w:r>
                          </w:p>
                        </w:txbxContent>
                      </v:textbox>
                    </v:shape>
                    <v:shape id="_x0000_s1556" type="#_x0000_t202" style="position:absolute;left:16467;top:10213;width:408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" filled="f" stroked="f" strokeweight="1.42pt">
                      <o:lock v:ext="edit" aspectratio="t"/>
                      <v:textbox style="mso-next-textbox:#_x0000_s1556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Blätter:</w:t>
                            </w:r>
                          </w:p>
                        </w:txbxContent>
                      </v:textbox>
                    </v:shape>
                    <v:shape id="_x0000_s1557" type="#_x0000_t202" style="position:absolute;left:14655;top:10232;width:530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" filled="f" stroked="f" strokeweight="1.42pt">
                      <o:lock v:ext="edit" aspectratio="t"/>
                      <v:textbox style="mso-next-textbox:#_x0000_s1557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Datum:</w:t>
                            </w:r>
                          </w:p>
                        </w:txbxContent>
                      </v:textbox>
                    </v:shape>
                    <v:shape id="_x0000_s1558" type="#_x0000_t202" style="position:absolute;left:14174;top:10232;width:36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" filled="f" stroked="f" strokeweight="1.42pt">
                      <o:lock v:ext="edit" aspectratio="t"/>
                      <v:textbox style="mso-next-textbox:#_x0000_s1558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Spr.:</w:t>
                            </w:r>
                          </w:p>
                        </w:txbxContent>
                      </v:textbox>
                    </v:shape>
                    <v:shape id="_x0000_s1559" type="#_x0000_t202" style="position:absolute;left:13504;top:10221;width:589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" filled="f" stroked="f" strokeweight="1.42pt">
                      <o:lock v:ext="edit" aspectratio="t"/>
                      <v:textbox style="mso-next-textbox:#_x0000_s1559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Maßstab:</w:t>
                            </w:r>
                          </w:p>
                        </w:txbxContent>
                      </v:textbox>
                    </v:shape>
                    <v:shape id="_x0000_s1560" type="#_x0000_t202" style="position:absolute;left:13503;top:9036;width:869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" filled="f" stroked="f" strokeweight="1.42pt">
                      <o:lock v:ext="edit" aspectratio="t"/>
                      <v:textbox style="mso-next-textbox:#_x0000_s1560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Dokumentart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_x0000_s1561" type="#_x0000_t202" style="position:absolute;left:10107;top:9044;width:1078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" filled="f" stroked="f" strokeweight="1.42pt">
                      <o:lock v:ext="edit" aspectratio="t"/>
                      <v:textbox style="mso-next-textbox:#_x0000_s1561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ID-Nr.:</w:t>
                            </w:r>
                          </w:p>
                        </w:txbxContent>
                      </v:textbox>
                    </v:shape>
                    <v:shape id="_x0000_s1562" type="#_x0000_t202" style="position:absolute;left:13517;top:9631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" filled="f" stroked="f" strokeweight="1.42pt">
                      <o:lock v:ext="edit" aspectratio="t"/>
                      <v:textbox style="mso-next-textbox:#_x0000_s1562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Version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_x0000_s1563" type="#_x0000_t202" style="position:absolute;left:15325;top:9641;width:1031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" filled="f" stroked="f" strokeweight="1.42pt">
                      <o:lock v:ext="edit" aspectratio="t"/>
                      <v:textbox style="mso-next-textbox:#_x0000_s1563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Dokumentstatus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_x0000_s1564" type="#_x0000_t202" style="position:absolute;left:11480;top:9020;width:563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" filled="f" stroked="f" strokeweight="1.42pt">
                      <o:lock v:ext="edit" aspectratio="t"/>
                      <v:textbox style="mso-next-textbox:#_x0000_s1564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Gez.:</w:t>
                            </w:r>
                          </w:p>
                        </w:txbxContent>
                      </v:textbox>
                    </v:shape>
                    <v:shape id="_x0000_s1565" type="#_x0000_t202" style="position:absolute;left:12156;top:9026;width:557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" filled="f" stroked="f" strokeweight="1.42pt">
                      <o:lock v:ext="edit" aspectratio="t"/>
                      <v:textbox style="mso-next-textbox:#_x0000_s1565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Geprüft:</w:t>
                            </w:r>
                          </w:p>
                        </w:txbxContent>
                      </v:textbox>
                    </v:shape>
                    <v:shape id="_x0000_s1566" type="#_x0000_t202" style="position:absolute;left:12820;top:9020;width:589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" filled="f" stroked="f" strokeweight="1.42pt">
                      <o:lock v:ext="edit" aspectratio="t"/>
                      <v:textbox style="mso-next-textbox:#_x0000_s1566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Betreuer:</w:t>
                            </w:r>
                          </w:p>
                        </w:txbxContent>
                      </v:textbox>
                    </v:shape>
                    <v:shape id="_x0000_s1567" type="#_x0000_t202" style="position:absolute;left:15988;top:9025;width:596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" filled="f" stroked="f" strokeweight="1.42pt">
                      <o:lock v:ext="edit" aspectratio="t"/>
                      <v:textbox style="mso-next-textbox:#_x0000_s1567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Freigabe:</w:t>
                            </w:r>
                          </w:p>
                        </w:txbxContent>
                      </v:textbox>
                    </v:shape>
                    <v:shape id="_x0000_s1568" type="#_x0000_t202" style="position:absolute;left:14654;top:9641;width:586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" filled="f" stroked="f" strokeweight="1.42pt">
                      <o:lock v:ext="edit" aspectratio="t"/>
                      <v:textbox style="mso-next-textbox:#_x0000_s1568" inset="0,0,0,0">
                        <w:txbxContent>
                          <w:p w:rsidR="00C12F48" w:rsidRPr="00833108" w:rsidRDefault="00C12F48" w:rsidP="00C12F4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Revision:</w:t>
                            </w:r>
                          </w:p>
                        </w:txbxContent>
                      </v:textbox>
                    </v:shape>
                    <v:shape id="_x0000_s1569" type="#_x0000_t202" style="position:absolute;left:13521;top:9841;width:967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" filled="f" stroked="f" strokeweight="1.42pt">
                      <o:lock v:ext="edit" aspectratio="t"/>
                      <v:textbox style="mso-next-textbox:#_x0000_s1569" inset="0,0,0,0">
                        <w:txbxContent>
                          <w:p w:rsidR="00C12F48" w:rsidRPr="00E90F85" w:rsidRDefault="00191559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2.0</w:t>
                            </w:r>
                          </w:p>
                        </w:txbxContent>
                      </v:textbox>
                    </v:shape>
                    <v:shape id="_x0000_s1570" type="#_x0000_t202" style="position:absolute;left:15342;top:9818;width:1476;height:303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" filled="f" stroked="f" strokeweight="1.42pt">
                      <o:lock v:ext="edit" aspectratio="t"/>
                      <v:textbox style="mso-next-textbox:#_x0000_s1570" inset="0,0,0,0">
                        <w:txbxContent>
                          <w:p w:rsidR="00C12F48" w:rsidRPr="00E90F85" w:rsidRDefault="00C12F48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571" type="#_x0000_t202" style="position:absolute;left:14661;top:9818;width:563;height:303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" filled="f" stroked="f" strokeweight="1.42pt">
                      <o:lock v:ext="edit" aspectratio="t"/>
                      <v:textbox style="mso-next-textbox:#_x0000_s1571" inset="0,0,0,0">
                        <w:txbxContent>
                          <w:p w:rsidR="00C12F48" w:rsidRPr="00E90F85" w:rsidRDefault="00191559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  <v:shape id="_x0000_s1572" type="#_x0000_t202" style="position:absolute;left:6718;top:8645;width:3286;height:315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" filled="f" stroked="f" strokeweight="1.42pt">
                      <o:lock v:ext="edit" aspectratio="t"/>
                      <v:textbox style="mso-next-textbox:#_x0000_s1572" inset="0,0,0,0">
                        <w:txbxContent>
                          <w:p w:rsidR="00C12F48" w:rsidRPr="00E90F85" w:rsidRDefault="009F7AC8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Beilage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bookmarkStart w:id="0" w:name="_GoBack"/>
                            <w:bookmarkEnd w:id="0"/>
                          </w:p>
                        </w:txbxContent>
                      </v:textbox>
                    </v:shape>
                    <v:shape id="_x0000_s1573" type="#_x0000_t202" style="position:absolute;left:14955;top:8618;width:1866;height:286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" filled="f" stroked="f" strokeweight="1.42pt">
                      <o:lock v:ext="edit" aspectratio="t"/>
                      <v:textbox style="mso-next-textbox:#_x0000_s1573" inset="0,0,0,0">
                        <w:txbxContent>
                          <w:p w:rsidR="00C12F48" w:rsidRPr="00E90F85" w:rsidRDefault="00C12F48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574" type="#_x0000_t202" style="position:absolute;left:13515;top:8632;width:1318;height:275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" filled="f" stroked="f" strokeweight="1.42pt">
                      <o:lock v:ext="edit" aspectratio="t"/>
                      <v:textbox style="mso-next-textbox:#_x0000_s1574" inset="0,0,0,0">
                        <w:txbxContent>
                          <w:p w:rsidR="00C12F48" w:rsidRPr="00E90F85" w:rsidRDefault="00C12F48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575" type="#_x0000_t202" style="position:absolute;left:10134;top:8591;width:3280;height:336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" filled="f" stroked="f" strokeweight="1.42pt">
                      <o:lock v:ext="edit" aspectratio="t"/>
                      <v:textbox style="mso-next-textbox:#_x0000_s1575" inset="0,0,0,0">
                        <w:txbxContent>
                          <w:p w:rsidR="00C12F48" w:rsidRPr="00E90F85" w:rsidRDefault="00C12F48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shape id="_x0000_s1576" type="#_x0000_t202" style="position:absolute;left:10171;top:9854;width:3191;height:80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" filled="f" stroked="f" strokeweight="1.42pt">
                      <o:lock v:ext="edit" aspectratio="t"/>
                      <v:textbox style="mso-next-textbox:#_x0000_s1576" inset="0,0,0,0">
                        <w:txbxContent>
                          <w:p w:rsidR="008F530D" w:rsidRDefault="008F530D" w:rsidP="008F530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Trinity</w:t>
                            </w:r>
                            <w:proofErr w:type="spellEnd"/>
                          </w:p>
                          <w:p w:rsidR="008F530D" w:rsidRPr="0090239E" w:rsidRDefault="008F530D" w:rsidP="008F530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USB-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Effect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Amplifier</w:t>
                            </w:r>
                            <w:proofErr w:type="spellEnd"/>
                          </w:p>
                          <w:p w:rsidR="00D14075" w:rsidRPr="008F530D" w:rsidRDefault="00D14075" w:rsidP="008F530D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shape id="_x0000_s1577" type="#_x0000_t202" style="position:absolute;left:13520;top:9214;width:2369;height:307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" filled="f" stroked="f" strokeweight="1.42pt">
                      <o:lock v:ext="edit" aspectratio="t"/>
                      <v:textbox style="mso-next-textbox:#_x0000_s1577" inset="0,0,0,0">
                        <w:txbxContent>
                          <w:p w:rsidR="00BC42FF" w:rsidRPr="005D5C55" w:rsidRDefault="00BC42FF" w:rsidP="00BC42F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Schaltplan</w:t>
                            </w:r>
                          </w:p>
                          <w:p w:rsidR="00C12F48" w:rsidRPr="005D5C55" w:rsidRDefault="00C12F48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578" type="#_x0000_t202" style="position:absolute;left:10124;top:9208;width:1259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" filled="f" stroked="f" strokeweight="1.42pt">
                      <o:lock v:ext="edit" aspectratio="t"/>
                      <v:textbox style="mso-next-textbox:#_x0000_s1578" inset="0,0,0,0">
                        <w:txbxContent>
                          <w:p w:rsidR="00C12F48" w:rsidRPr="005D5C55" w:rsidRDefault="00C12F48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579" type="#_x0000_t202" style="position:absolute;left:11475;top:9214;width:597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" filled="f" stroked="f" strokeweight="1.42pt">
                      <o:lock v:ext="edit" aspectratio="t"/>
                      <v:textbox style="mso-next-textbox:#_x0000_s1579" inset="0,0,0,0">
                        <w:txbxContent>
                          <w:p w:rsidR="00C12F48" w:rsidRPr="00DF75BF" w:rsidRDefault="00C12F48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580" type="#_x0000_t202" style="position:absolute;left:16010;top:9233;width:81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" filled="f" stroked="f" strokeweight="1.42pt">
                      <o:lock v:ext="edit" aspectratio="t"/>
                      <v:textbox style="mso-next-textbox:#_x0000_s1580" inset="0,0,0,0">
                        <w:txbxContent>
                          <w:p w:rsidR="00C12F48" w:rsidRPr="00DF75BF" w:rsidRDefault="00191559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SpoW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581" type="#_x0000_t202" style="position:absolute;left:13510;top:10409;width:589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" filled="f" stroked="f" strokeweight="1.42pt">
                      <o:lock v:ext="edit" aspectratio="t"/>
                      <v:textbox style="mso-next-textbox:#_x0000_s1581" inset="0,0,0,0">
                        <w:txbxContent>
                          <w:p w:rsidR="00C12F48" w:rsidRPr="00DF75BF" w:rsidRDefault="00C12F48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582" type="#_x0000_t202" style="position:absolute;left:14186;top:10409;width:36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" filled="f" stroked="f" strokeweight="1.42pt">
                      <o:lock v:ext="edit" aspectratio="t"/>
                      <v:textbox style="mso-next-textbox:#_x0000_s1582" inset="0,0,0,0">
                        <w:txbxContent>
                          <w:p w:rsidR="00C12F48" w:rsidRPr="00DF75BF" w:rsidRDefault="00C12F48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583" type="#_x0000_t202" style="position:absolute;left:16006;top:10418;width:36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" filled="f" stroked="f" strokeweight="1.42pt">
                      <o:lock v:ext="edit" aspectratio="t"/>
                      <v:textbox style="mso-next-textbox:#_x0000_s1583" inset="0,0,0,0">
                        <w:txbxContent>
                          <w:p w:rsidR="00C12F48" w:rsidRPr="00DF75BF" w:rsidRDefault="00191559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584" type="#_x0000_t202" style="position:absolute;left:16473;top:10409;width:36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" filled="f" stroked="f" strokeweight="1.42pt">
                      <o:lock v:ext="edit" aspectratio="t"/>
                      <v:textbox style="mso-next-textbox:#_x0000_s1584" inset="0,0,0,0">
                        <w:txbxContent>
                          <w:p w:rsidR="00C12F48" w:rsidRPr="00DF75BF" w:rsidRDefault="00191559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585" type="#_x0000_t202" style="position:absolute;left:14661;top:10431;width:1241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" filled="f" stroked="f" strokeweight="1.42pt">
                      <o:lock v:ext="edit" aspectratio="t"/>
                      <v:textbox style="mso-next-textbox:#_x0000_s1585" inset="0,0,0,0">
                        <w:txbxContent>
                          <w:p w:rsidR="00C12F48" w:rsidRPr="00DF75BF" w:rsidRDefault="00C12F48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586" type="#_x0000_t202" style="position:absolute;left:6768;top:10020;width:3188;height:351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" filled="f" stroked="f" strokeweight="1.42pt">
                      <o:lock v:ext="edit" aspectratio="t"/>
                      <v:textbox style="mso-next-textbox:#_x0000_s1586" inset="0,0,0,0">
                        <w:txbxContent>
                          <w:p w:rsidR="00C12F48" w:rsidRPr="00922583" w:rsidRDefault="00C12F48" w:rsidP="00C12F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HTBLuVA</w:t>
                            </w:r>
                            <w:proofErr w:type="spellEnd"/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Salzburg</w:t>
                            </w:r>
                          </w:p>
                        </w:txbxContent>
                      </v:textbox>
                    </v:shape>
                    <v:shape id="_x0000_s1587" type="#_x0000_t202" style="position:absolute;left:6790;top:10370;width:3188;height:297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" filled="f" stroked="f" strokeweight="1.42pt">
                      <o:lock v:ext="edit" aspectratio="t"/>
                      <v:textbox style="mso-next-textbox:#_x0000_s1587" inset="0,0,0,0">
                        <w:txbxContent>
                          <w:p w:rsidR="0090239E" w:rsidRPr="00D00A94" w:rsidRDefault="0090239E" w:rsidP="009023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Technische Informatik</w:t>
                            </w:r>
                          </w:p>
                          <w:p w:rsidR="00C12F48" w:rsidRPr="0090239E" w:rsidRDefault="00C12F48" w:rsidP="0090239E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588" type="#_x0000_t202" style="position:absolute;left:12156;top:9227;width:597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" filled="f" stroked="f" strokeweight="1.42pt">
                      <o:lock v:ext="edit" aspectratio="t"/>
                      <v:textbox style="mso-next-textbox:#_x0000_s1588" inset="0,0,0,0">
                        <w:txbxContent>
                          <w:p w:rsidR="00C12F48" w:rsidRPr="00DF75BF" w:rsidRDefault="00191559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WohP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589" type="#_x0000_t202" style="position:absolute;left:12817;top:9230;width:597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" filled="f" stroked="f" strokeweight="1.42pt">
                      <o:lock v:ext="edit" aspectratio="t"/>
                      <v:textbox style="mso-next-textbox:#_x0000_s1589" inset="0,0,0,0">
                        <w:txbxContent>
                          <w:p w:rsidR="00C12F48" w:rsidRPr="00DF75BF" w:rsidRDefault="00191559" w:rsidP="00C12F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WohP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590" type="#_x0000_t202" style="position:absolute;left:7242;top:9020;width:2215;height:954;mso-width-relative:margin;mso-height-relative:margin" filled="f" stroked="f" strokeweight="1.42pt">
                    <v:textbox style="mso-next-textbox:#_x0000_s1590">
                      <w:txbxContent>
                        <w:p w:rsidR="00C12F48" w:rsidRDefault="00C12F48" w:rsidP="00C12F48">
                          <w:pPr>
                            <w:rPr>
                              <w:lang w:val="de-DE"/>
                            </w:rPr>
                          </w:pPr>
                          <w:r w:rsidRPr="000F73CA">
                            <w:rPr>
                              <w:noProof/>
                              <w:lang w:eastAsia="de-AT"/>
                            </w:rPr>
                            <w:drawing>
                              <wp:inline distT="0" distB="0" distL="0" distR="0">
                                <wp:extent cx="1214120" cy="527970"/>
                                <wp:effectExtent l="19050" t="0" r="5080" b="0"/>
                                <wp:docPr id="5" name="Bild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4120" cy="5279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_x0000_s1591" style="position:absolute;left:6631;top:8367;width:10207;height:2383" coordorigin="6631,8367" coordsize="10207,2383">
                  <v:line id="Gerade Verbindung 12" o:spid="_x0000_s1592" style="position:absolute;visibility:visible;mso-position-horizontal-relative:right-margin-area;mso-position-vertical-relative:bottom-margin-area;mso-width-relative:margin;mso-height-relative:margin" from="14853,8377" to="14853,8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" strokecolor="black [3213]" strokeweight="1.42pt"/>
                  <v:line id="Gerade Verbindung 13" o:spid="_x0000_s1593" style="position:absolute;visibility:visible;mso-position-horizontal-relative:right-margin-area;mso-position-vertical-relative:bottom-margin-area;mso-width-relative:margin;mso-height-relative:margin" from="15931,8972" to="15931,9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" strokecolor="black [3213]" strokeweight="1.42pt"/>
                  <v:line id="Gerade Verbindung 15" o:spid="_x0000_s1594" style="position:absolute;visibility:visible;mso-position-horizontal-relative:right-margin-area;mso-position-vertical-relative:bottom-margin-area;mso-width-relative:margin;mso-height-relative:margin" from="14570,9567" to="14570,10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" strokecolor="black [3213]" strokeweight="1.42pt"/>
                  <v:line id="Gerade Verbindung 2" o:spid="_x0000_s1595" style="position:absolute;visibility:visible;mso-position-horizontal-relative:right-margin-area;mso-position-vertical-relative:bottom-margin-area;mso-width-relative:margin;mso-height-relative:margin" from="6632,8367" to="16837,8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" strokecolor="black [3213]" strokeweight="1.42pt"/>
                  <v:line id="Gerade Verbindung 3" o:spid="_x0000_s1596" style="position:absolute;visibility:visible;mso-position-horizontal-relative:right-margin-area;mso-position-vertical-relative:bottom-margin-area;mso-width-relative:margin;mso-height-relative:margin" from="6632,8367" to="6632,10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" strokecolor="black [3213]" strokeweight="1.42pt"/>
                  <v:line id="Gerade Verbindung 4" o:spid="_x0000_s1597" style="position:absolute;visibility:visible;mso-position-horizontal-relative:right-margin-area;mso-position-vertical-relative:bottom-margin-area;mso-width-relative:margin;mso-height-relative:margin" from="13436,8367" to="13436,10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" strokecolor="black [3213]" strokeweight="1.42pt"/>
                  <v:line id="Gerade Verbindung 5" o:spid="_x0000_s1598" style="position:absolute;visibility:visible;mso-position-horizontal-relative:right-margin-area;mso-position-vertical-relative:bottom-margin-area;mso-width-relative:margin;mso-height-relative:margin" from="10034,8367" to="10034,10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" strokecolor="black [3213]" strokeweight="1.42pt"/>
                  <v:line id="Gerade Verbindung 6" o:spid="_x0000_s1599" style="position:absolute;visibility:visible;mso-position-horizontal-relative:right-margin-area;mso-position-vertical-relative:bottom-margin-area;mso-width-relative:margin;mso-height-relative:margin" from="6631,8962" to="16836,8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" strokecolor="black [3213]" strokeweight="1.42pt"/>
                  <v:line id="Gerade Verbindung 7" o:spid="_x0000_s1600" style="position:absolute;visibility:visible;mso-position-horizontal-relative:right-margin-area;mso-position-vertical-relative:bottom-margin-area;mso-width-relative:margin;mso-height-relative:margin" from="10034,9557" to="16837,9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" strokecolor="black [3213]" strokeweight="1.42pt"/>
                  <v:line id="Gerade Verbindung 8" o:spid="_x0000_s1601" style="position:absolute;visibility:visible;mso-position-horizontal-relative:right-margin-area;mso-position-vertical-relative:bottom-margin-area;mso-width-relative:margin;mso-height-relative:margin" from="13436,10153" to="16838,10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" strokecolor="black [3213]" strokeweight="1.42pt"/>
                  <v:line id="Gerade Verbindung 9" o:spid="_x0000_s1602" style="position:absolute;visibility:visible;mso-position-horizontal-relative:right-margin-area;mso-position-vertical-relative:bottom-margin-area;mso-width-relative:margin;mso-height-relative:margin" from="11395,8962" to="11395,9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" strokecolor="black [3213]" strokeweight="1.42pt"/>
                  <v:line id="Gerade Verbindung 10" o:spid="_x0000_s1603" style="position:absolute;visibility:visible;mso-position-horizontal-relative:right-margin-area;mso-position-vertical-relative:bottom-margin-area;mso-width-relative:margin;mso-height-relative:margin" from="12756,8962" to="12756,9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" strokecolor="black [3213]" strokeweight="1.42pt"/>
                  <v:line id="Gerade Verbindung 11" o:spid="_x0000_s1604" style="position:absolute;visibility:visible;mso-position-horizontal-relative:right-margin-area;mso-position-vertical-relative:bottom-margin-area;mso-width-relative:margin;mso-height-relative:margin" from="12075,8962" to="12075,9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" strokecolor="black [3213]" strokeweight="1.42pt"/>
                  <v:line id="Gerade Verbindung 14" o:spid="_x0000_s1605" style="position:absolute;visibility:visible;mso-position-horizontal-relative:right-margin-area;mso-position-vertical-relative:bottom-margin-area;mso-width-relative:margin;mso-height-relative:margin" from="15250,9557" to="15250,10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" strokecolor="black [3213]" strokeweight="1.42pt"/>
                  <v:line id="Gerade Verbindung 16" o:spid="_x0000_s1606" style="position:absolute;visibility:visible;mso-position-horizontal-relative:right-margin-area;mso-position-vertical-relative:bottom-margin-area;mso-width-relative:margin;mso-height-relative:margin" from="14116,10152" to="14116,1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" strokecolor="black [3213]" strokeweight="1.42pt"/>
                  <v:line id="Gerade Verbindung 17" o:spid="_x0000_s1607" style="position:absolute;visibility:visible;mso-position-horizontal-relative:right-margin-area;mso-position-vertical-relative:bottom-margin-area;mso-width-relative:margin;mso-height-relative:margin" from="14571,10153" to="14571,10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" strokecolor="black [3213]" strokeweight="1.42pt"/>
                  <v:line id="Gerade Verbindung 18" o:spid="_x0000_s1608" style="position:absolute;visibility:visible;mso-position-horizontal-relative:right-margin-area;mso-position-vertical-relative:bottom-margin-area;mso-width-relative:margin;mso-height-relative:margin" from="15931,10154" to="15931,10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" strokecolor="black [3213]" strokeweight="1.42pt"/>
                  <v:line id="Gerade Verbindung 19" o:spid="_x0000_s1609" style="position:absolute;visibility:visible;mso-position-horizontal-relative:right-margin-area;mso-position-vertical-relative:bottom-margin-area;mso-width-relative:margin;mso-height-relative:margin" from="16384,10155" to="16384,10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" strokecolor="black [3213]" strokeweight="1.42pt"/>
                </v:group>
              </v:group>
            </v:group>
            <v:group id="_x0000_s1610" style="position:absolute;left:1427;top:15999;width:11593;height:283" coordorigin="1427,15999" coordsize="11593,283">
              <v:shape id="_x0000_s1611" type="#_x0000_t202" style="position:absolute;left:12197;top:15999;width:823;height:283;v-text-anchor:middle" filled="f" stroked="f" strokeweight=".71pt">
                <v:textbox style="mso-next-textbox:#_x0000_s1611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v:shape id="_x0000_s1612" type="#_x0000_t202" style="position:absolute;left:4233;top:15999;width:2664;height:283;v-text-anchor:middle" filled="f" stroked="f" strokeweight=".71pt">
                <v:textbox style="mso-next-textbox:#_x0000_s1612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  <v:shape id="_x0000_s1613" type="#_x0000_t202" style="position:absolute;left:6897;top:15999;width:2664;height:283;v-text-anchor:middle" filled="f" stroked="f" strokeweight=".71pt">
                <v:textbox style="mso-next-textbox:#_x0000_s1613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1614" type="#_x0000_t202" style="position:absolute;left:9561;top:15999;width:2663;height:283;v-text-anchor:middle" filled="f" stroked="f" strokeweight=".71pt">
                <v:textbox style="mso-next-textbox:#_x0000_s1614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  <v:shape id="_x0000_s1615" type="#_x0000_t32" style="position:absolute;left:1434;top:15999;width:11586;height:1;v-text-anchor:middle" o:connectortype="straight" strokeweight=".71pt"/>
              <v:shape id="_x0000_s1616" type="#_x0000_t32" style="position:absolute;left:6897;top:15999;width:0;height:283;v-text-anchor:middle" o:connectortype="straight" strokeweight=".71pt"/>
              <v:shape id="_x0000_s1617" type="#_x0000_t202" style="position:absolute;left:1427;top:15999;width:2800;height:283;v-text-anchor:middle" filled="f" stroked="f" strokeweight=".71pt">
                <v:textbox style="mso-next-textbox:#_x0000_s1617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  <v:shape id="_x0000_s1618" type="#_x0000_t32" style="position:absolute;left:4226;top:15999;width:0;height:283;v-text-anchor:middle" o:connectortype="straight" strokeweight=".71pt"/>
              <v:shape id="_x0000_s1619" type="#_x0000_t32" style="position:absolute;left:9561;top:15999;width:0;height:283;v-text-anchor:middle" o:connectortype="straight" strokeweight=".71pt"/>
              <v:shape id="_x0000_s1620" type="#_x0000_t32" style="position:absolute;left:12224;top:15999;width:0;height:283;v-text-anchor:middle" o:connectortype="straight" strokeweight=".71pt"/>
            </v:group>
            <v:group id="_x0000_s1621" style="position:absolute;left:1152;top:590;width:294;height:15409" coordorigin="1152,590" coordsize="294,15409">
              <v:shape id="_x0000_s1622" type="#_x0000_t202" style="position:absolute;left:1162;top:13910;width:283;height:2089;v-text-anchor:middle" filled="f" stroked="f" strokeweight=".71pt">
                <v:textbox style="mso-next-textbox:#_x0000_s1622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  <v:shape id="_x0000_s1623" type="#_x0000_t202" style="position:absolute;left:1162;top:590;width:283;height:2663;v-text-anchor:middle" filled="f" stroked="f" strokeweight=".71pt">
                <v:textbox style="mso-next-textbox:#_x0000_s1623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  <v:shape id="_x0000_s1624" type="#_x0000_t202" style="position:absolute;left:1162;top:3250;width:283;height:2665;v-text-anchor:middle" filled="f" stroked="f" strokeweight=".71pt">
                <v:textbox style="mso-next-textbox:#_x0000_s1624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  <v:shape id="_x0000_s1625" type="#_x0000_t202" style="position:absolute;left:1162;top:5915;width:283;height:2665;v-text-anchor:middle" filled="f" stroked="f" strokeweight=".71pt">
                <v:textbox style="mso-next-textbox:#_x0000_s1625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  <v:shape id="_x0000_s1626" type="#_x0000_t202" style="position:absolute;left:1162;top:8580;width:283;height:2665;v-text-anchor:middle" filled="f" stroked="f" strokeweight=".71pt">
                <v:textbox style="mso-next-textbox:#_x0000_s1626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  <v:shape id="_x0000_s1627" type="#_x0000_t202" style="position:absolute;left:1162;top:11245;width:283;height:2665;v-text-anchor:middle" filled="f" stroked="f" strokeweight=".71pt">
                <v:textbox style="mso-next-textbox:#_x0000_s1627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  <v:shape id="_x0000_s1628" type="#_x0000_t32" style="position:absolute;left:1445;top:866;width:1;height:15133;v-text-anchor:middle" o:connectortype="straight" strokeweight=".71pt"/>
              <v:shape id="_x0000_s1629" type="#_x0000_t32" style="position:absolute;left:1162;top:3250;width:283;height:0;flip:x;v-text-anchor:middle" o:connectortype="straight" strokeweight=".71pt"/>
              <v:shape id="_x0000_s1630" type="#_x0000_t32" style="position:absolute;left:1152;top:5915;width:283;height:0;flip:x;v-text-anchor:middle" o:connectortype="straight" strokeweight=".71pt"/>
              <v:shape id="_x0000_s1631" type="#_x0000_t32" style="position:absolute;left:1152;top:8580;width:283;height:0;flip:x;v-text-anchor:middle" o:connectortype="straight" strokeweight=".71pt"/>
              <v:shape id="_x0000_s1632" type="#_x0000_t32" style="position:absolute;left:1152;top:11245;width:283;height:0;flip:x;v-text-anchor:middle" o:connectortype="straight" strokeweight=".71pt"/>
              <v:shape id="_x0000_s1633" type="#_x0000_t32" style="position:absolute;left:1162;top:13910;width:283;height:0;flip:x;v-text-anchor:middle" o:connectortype="straight" strokeweight=".71pt"/>
            </v:group>
            <v:group id="_x0000_s1634" style="position:absolute;left:22944;top:588;width:293;height:13306" coordorigin="22944,588" coordsize="293,13306">
              <v:shape id="_x0000_s1635" type="#_x0000_t202" style="position:absolute;left:22954;top:588;width:272;height:2665;v-text-anchor:middle" filled="f" stroked="f" strokecolor="black [3213]" strokeweight=".71pt">
                <v:textbox style="mso-next-textbox:#_x0000_s1635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  <v:shape id="_x0000_s1636" type="#_x0000_t202" style="position:absolute;left:22957;top:3254;width:272;height:2665;v-text-anchor:middle" filled="f" stroked="f" strokeweight=".71pt">
                <v:textbox style="mso-next-textbox:#_x0000_s1636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  <v:shape id="_x0000_s1637" type="#_x0000_t202" style="position:absolute;left:22954;top:5919;width:272;height:2665;v-text-anchor:middle" filled="f" stroked="f" strokeweight=".71pt">
                <v:textbox style="mso-next-textbox:#_x0000_s1637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  <v:shape id="_x0000_s1638" type="#_x0000_t202" style="position:absolute;left:22954;top:8584;width:272;height:2665;v-text-anchor:middle" filled="f" stroked="f" strokeweight=".71pt">
                <v:textbox style="mso-next-textbox:#_x0000_s1638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  <v:shape id="_x0000_s1639" type="#_x0000_t202" style="position:absolute;left:22954;top:11249;width:272;height:2645;v-text-anchor:middle" filled="f" stroked="f" strokeweight=".71pt">
                <v:textbox style="mso-next-textbox:#_x0000_s1639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  <v:shape id="_x0000_s1640" type="#_x0000_t32" style="position:absolute;left:22944;top:866;width:0;height:13028;v-text-anchor:middle" o:connectortype="straight" strokeweight=".71pt"/>
              <v:shape id="_x0000_s1641" type="#_x0000_t32" style="position:absolute;left:22965;top:3254;width:272;height:0;flip:x;v-text-anchor:middle" o:connectortype="straight" strokeweight=".71pt"/>
              <v:shape id="_x0000_s1642" type="#_x0000_t32" style="position:absolute;left:22944;top:5919;width:272;height:0;flip:x;v-text-anchor:middle" o:connectortype="straight" strokeweight=".71pt"/>
              <v:shape id="_x0000_s1643" type="#_x0000_t32" style="position:absolute;left:22944;top:8584;width:272;height:0;flip:x;v-text-anchor:middle" o:connectortype="straight" strokeweight=".71pt"/>
              <v:shape id="_x0000_s1644" type="#_x0000_t32" style="position:absolute;left:22944;top:11249;width:272;height:0;flip:x;v-text-anchor:middle" o:connectortype="straight" strokeweight=".71pt"/>
            </v:group>
            <v:group id="_x0000_s1645" style="position:absolute;left:1445;top:583;width:21499;height:283" coordorigin="1445,583" coordsize="21499,283">
              <v:shape id="_x0000_s1646" type="#_x0000_t202" style="position:absolute;left:20179;top:583;width:2652;height:282;v-text-anchor:middle" filled="f" stroked="f" strokeweight=".71pt">
                <v:textbox style="mso-next-textbox:#_x0000_s1646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_x0000_s1647" type="#_x0000_t202" style="position:absolute;left:4206;top:583;width:2664;height:282;v-text-anchor:middle" filled="f" stroked="f" strokeweight=".71pt">
                <v:textbox style="mso-next-textbox:#_x0000_s1647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  <v:shape id="_x0000_s1648" type="#_x0000_t202" style="position:absolute;left:6870;top:583;width:2663;height:282;v-text-anchor:middle" filled="f" stroked="f" strokeweight=".71pt">
                <v:textbox style="mso-next-textbox:#_x0000_s1648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1649" type="#_x0000_t202" style="position:absolute;left:9533;top:583;width:2664;height:282;v-text-anchor:middle" filled="f" stroked="f" strokeweight=".71pt">
                <v:textbox style="mso-next-textbox:#_x0000_s1649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  <v:shape id="_x0000_s1650" type="#_x0000_t202" style="position:absolute;left:12197;top:583;width:2664;height:282;v-text-anchor:middle" filled="f" stroked="f" strokeweight=".71pt">
                <v:textbox style="mso-next-textbox:#_x0000_s1650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v:shape id="_x0000_s1651" type="#_x0000_t202" style="position:absolute;left:14861;top:583;width:2663;height:282;v-text-anchor:middle" filled="f" stroked="f" strokeweight=".71pt">
                <v:textbox style="mso-next-textbox:#_x0000_s1651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  <v:shape id="_x0000_s1652" type="#_x0000_t202" style="position:absolute;left:17524;top:583;width:2664;height:282;v-text-anchor:middle" filled="f" stroked="f" strokeweight=".71pt">
                <v:textbox style="mso-next-textbox:#_x0000_s1652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  <v:shape id="_x0000_s1653" type="#_x0000_t32" style="position:absolute;left:1445;top:865;width:21499;height:1;v-text-anchor:middle" o:connectortype="straight" strokeweight=".71pt"/>
              <v:shape id="_x0000_s1654" type="#_x0000_t32" style="position:absolute;left:6870;top:583;width:0;height:282;v-text-anchor:middle" o:connectortype="straight" strokeweight=".71pt"/>
              <v:shape id="_x0000_s1655" type="#_x0000_t202" style="position:absolute;left:1553;top:583;width:2647;height:282;v-text-anchor:middle" filled="f" stroked="f" strokeweight=".71pt">
                <v:textbox style="mso-next-textbox:#_x0000_s1655" inset="0,0,0,0">
                  <w:txbxContent>
                    <w:p w:rsidR="00C12F48" w:rsidRDefault="00C12F48" w:rsidP="00C12F4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  <v:shape id="_x0000_s1656" type="#_x0000_t32" style="position:absolute;left:4199;top:583;width:0;height:282;v-text-anchor:middle" o:connectortype="straight" strokeweight=".71pt"/>
              <v:shape id="_x0000_s1657" type="#_x0000_t32" style="position:absolute;left:9533;top:583;width:0;height:282;v-text-anchor:middle" o:connectortype="straight" strokeweight=".71pt"/>
              <v:shape id="_x0000_s1658" type="#_x0000_t32" style="position:absolute;left:12197;top:583;width:0;height:282;v-text-anchor:middle" o:connectortype="straight" strokeweight=".71pt"/>
              <v:shape id="_x0000_s1659" type="#_x0000_t32" style="position:absolute;left:14861;top:583;width:0;height:282;v-text-anchor:middle" o:connectortype="straight" strokeweight=".71pt"/>
              <v:shape id="_x0000_s1660" type="#_x0000_t32" style="position:absolute;left:17524;top:583;width:0;height:282;v-text-anchor:middle" o:connectortype="straight" strokeweight=".71pt"/>
              <v:shape id="_x0000_s1661" type="#_x0000_t32" style="position:absolute;left:20179;top:583;width:0;height:282;v-text-anchor:middle" o:connectortype="straight" strokeweight=".71pt"/>
            </v:group>
          </v:group>
        </w:pict>
      </w:r>
      <w:r w:rsidR="00C12F48">
        <w:br w:type="page"/>
      </w:r>
    </w:p>
    <w:p w:rsidR="0090239E" w:rsidRDefault="009F7AC8">
      <w:r>
        <w:rPr>
          <w:noProof/>
          <w:lang w:eastAsia="de-AT"/>
        </w:rPr>
        <w:lastRenderedPageBreak/>
        <w:pict>
          <v:group id="_x0000_s1899" style="position:absolute;margin-left:1.4pt;margin-top:.45pt;width:1105.2pt;height:785.2pt;z-index:252301312" coordorigin="1152,583" coordsize="22104,15704">
            <v:group id="_x0000_s1900" style="position:absolute;left:1156;top:583;width:22100;height:15704" coordorigin="1135,573" coordsize="22117,15653">
              <v:shape id="_x0000_s1901" type="#_x0000_t202" style="position:absolute;left:1135;top:573;width:22090;height:15653;mso-width-relative:margin;mso-height-relative:margin" filled="f" strokeweight="1.42pt">
                <v:textbox style="mso-next-textbox:#_x0000_s1901">
                  <w:txbxContent>
                    <w:p w:rsidR="0090239E" w:rsidRDefault="0090239E" w:rsidP="0090239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</w:pPr>
                    </w:p>
                    <w:p w:rsidR="0090239E" w:rsidRDefault="0090239E" w:rsidP="0090239E">
                      <w:pPr>
                        <w:spacing w:after="24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</w:pPr>
                    </w:p>
                    <w:p w:rsidR="0090239E" w:rsidRPr="00734531" w:rsidRDefault="008F530D" w:rsidP="0090239E">
                      <w:pPr>
                        <w:spacing w:after="24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de-AT"/>
                        </w:rPr>
                        <w:drawing>
                          <wp:inline distT="0" distB="0" distL="0" distR="0">
                            <wp:extent cx="12727045" cy="7920000"/>
                            <wp:effectExtent l="19050" t="0" r="0" b="0"/>
                            <wp:docPr id="22" name="Grafik 21" descr="Trinity_V2_0_R00-schematics_p3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rinity_V2_0_R00-schematics_p3.bmp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27045" cy="792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group id="_x0000_s1902" style="position:absolute;left:13008;top:13841;width:10244;height:2383" coordorigin="6631,8367" coordsize="10244,2383">
                <v:group id="_x0000_s1903" style="position:absolute;left:6718;top:8433;width:10157;height:2256" coordorigin="6718,8433" coordsize="10157,2256">
                  <v:group id="_x0000_s1904" style="position:absolute;left:6718;top:8433;width:10157;height:2256" coordorigin="6718,8433" coordsize="10157,2256">
                    <v:shape id="Textfeld 1" o:spid="_x0000_s1905" type="#_x0000_t202" style="position:absolute;left:6731;top:8443;width:1533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" filled="f" stroked="f" strokeweight="1.42pt">
                      <o:lock v:ext="edit" aspectratio="t"/>
                      <v:textbox inset="0,0,0,0">
                        <w:txbxContent>
                          <w:p w:rsidR="0090239E" w:rsidRPr="00833108" w:rsidRDefault="0090239E" w:rsidP="0090239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Sachnummer, Dateiname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_x0000_s1906" type="#_x0000_t202" style="position:absolute;left:10141;top:8444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" filled="f" stroked="f" strokeweight="1.42pt">
                      <o:lock v:ext="edit" aspectratio="t"/>
                      <v:textbox style="mso-next-textbox:#_x0000_s1906" inset="0,0,0,0">
                        <w:txbxContent>
                          <w:p w:rsidR="0090239E" w:rsidRPr="00833108" w:rsidRDefault="0090239E" w:rsidP="0090239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Name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Textfeld 2" o:spid="_x0000_s1907" type="#_x0000_t202" style="position:absolute;left:10101;top:9617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" filled="f" stroked="f" strokeweight="1.42pt">
                      <o:lock v:ext="edit" aspectratio="t"/>
                      <v:textbox inset="0,0,0,0">
                        <w:txbxContent>
                          <w:p w:rsidR="0090239E" w:rsidRPr="00833108" w:rsidRDefault="0090239E" w:rsidP="0090239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Benennung:</w:t>
                            </w:r>
                          </w:p>
                        </w:txbxContent>
                      </v:textbox>
                    </v:shape>
                    <v:shape id="_x0000_s1908" type="#_x0000_t202" style="position:absolute;left:14940;top:8433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" filled="f" stroked="f" strokeweight="1.42pt">
                      <o:lock v:ext="edit" aspectratio="t"/>
                      <v:textbox style="mso-next-textbox:#_x0000_s1908" inset="0,0,0,0">
                        <w:txbxContent>
                          <w:p w:rsidR="0090239E" w:rsidRPr="00833108" w:rsidRDefault="0090239E" w:rsidP="0090239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Werkstoff:</w:t>
                            </w:r>
                          </w:p>
                        </w:txbxContent>
                      </v:textbox>
                    </v:shape>
                    <v:shape id="_x0000_s1909" type="#_x0000_t202" style="position:absolute;left:13512;top:8439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" filled="f" stroked="f" strokeweight="1.42pt">
                      <o:lock v:ext="edit" aspectratio="t"/>
                      <v:textbox style="mso-next-textbox:#_x0000_s1909" inset="0,0,0,0">
                        <w:txbxContent>
                          <w:p w:rsidR="0090239E" w:rsidRPr="00833108" w:rsidRDefault="0090239E" w:rsidP="0090239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Toleranz:</w:t>
                            </w:r>
                          </w:p>
                        </w:txbxContent>
                      </v:textbox>
                    </v:shape>
                    <v:shape id="_x0000_s1910" type="#_x0000_t202" style="position:absolute;left:15994;top:10213;width:36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" filled="f" stroked="f" strokeweight="1.42pt">
                      <o:lock v:ext="edit" aspectratio="t"/>
                      <v:textbox style="mso-next-textbox:#_x0000_s1910" inset="0,0,0,0">
                        <w:txbxContent>
                          <w:p w:rsidR="0090239E" w:rsidRPr="00833108" w:rsidRDefault="0090239E" w:rsidP="0090239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Blatt:</w:t>
                            </w:r>
                          </w:p>
                        </w:txbxContent>
                      </v:textbox>
                    </v:shape>
                    <v:shape id="_x0000_s1911" type="#_x0000_t202" style="position:absolute;left:16467;top:10213;width:408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" filled="f" stroked="f" strokeweight="1.42pt">
                      <o:lock v:ext="edit" aspectratio="t"/>
                      <v:textbox style="mso-next-textbox:#_x0000_s1911" inset="0,0,0,0">
                        <w:txbxContent>
                          <w:p w:rsidR="0090239E" w:rsidRPr="00833108" w:rsidRDefault="0090239E" w:rsidP="0090239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Blätter:</w:t>
                            </w:r>
                          </w:p>
                        </w:txbxContent>
                      </v:textbox>
                    </v:shape>
                    <v:shape id="_x0000_s1912" type="#_x0000_t202" style="position:absolute;left:14655;top:10232;width:530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" filled="f" stroked="f" strokeweight="1.42pt">
                      <o:lock v:ext="edit" aspectratio="t"/>
                      <v:textbox style="mso-next-textbox:#_x0000_s1912" inset="0,0,0,0">
                        <w:txbxContent>
                          <w:p w:rsidR="0090239E" w:rsidRPr="00833108" w:rsidRDefault="0090239E" w:rsidP="0090239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Datum:</w:t>
                            </w:r>
                          </w:p>
                        </w:txbxContent>
                      </v:textbox>
                    </v:shape>
                    <v:shape id="_x0000_s1913" type="#_x0000_t202" style="position:absolute;left:14174;top:10232;width:36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" filled="f" stroked="f" strokeweight="1.42pt">
                      <o:lock v:ext="edit" aspectratio="t"/>
                      <v:textbox style="mso-next-textbox:#_x0000_s1913" inset="0,0,0,0">
                        <w:txbxContent>
                          <w:p w:rsidR="0090239E" w:rsidRPr="00833108" w:rsidRDefault="0090239E" w:rsidP="0090239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Spr.:</w:t>
                            </w:r>
                          </w:p>
                        </w:txbxContent>
                      </v:textbox>
                    </v:shape>
                    <v:shape id="_x0000_s1914" type="#_x0000_t202" style="position:absolute;left:13504;top:10221;width:589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" filled="f" stroked="f" strokeweight="1.42pt">
                      <o:lock v:ext="edit" aspectratio="t"/>
                      <v:textbox style="mso-next-textbox:#_x0000_s1914" inset="0,0,0,0">
                        <w:txbxContent>
                          <w:p w:rsidR="0090239E" w:rsidRPr="00833108" w:rsidRDefault="0090239E" w:rsidP="0090239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Maßstab:</w:t>
                            </w:r>
                          </w:p>
                        </w:txbxContent>
                      </v:textbox>
                    </v:shape>
                    <v:shape id="_x0000_s1915" type="#_x0000_t202" style="position:absolute;left:13503;top:9036;width:869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" filled="f" stroked="f" strokeweight="1.42pt">
                      <o:lock v:ext="edit" aspectratio="t"/>
                      <v:textbox style="mso-next-textbox:#_x0000_s1915" inset="0,0,0,0">
                        <w:txbxContent>
                          <w:p w:rsidR="0090239E" w:rsidRPr="00833108" w:rsidRDefault="0090239E" w:rsidP="0090239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Dokumentart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_x0000_s1916" type="#_x0000_t202" style="position:absolute;left:10107;top:9044;width:1078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" filled="f" stroked="f" strokeweight="1.42pt">
                      <o:lock v:ext="edit" aspectratio="t"/>
                      <v:textbox style="mso-next-textbox:#_x0000_s1916" inset="0,0,0,0">
                        <w:txbxContent>
                          <w:p w:rsidR="0090239E" w:rsidRPr="00833108" w:rsidRDefault="0090239E" w:rsidP="0090239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ID-Nr.:</w:t>
                            </w:r>
                          </w:p>
                        </w:txbxContent>
                      </v:textbox>
                    </v:shape>
                    <v:shape id="_x0000_s1917" type="#_x0000_t202" style="position:absolute;left:13517;top:9631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" filled="f" stroked="f" strokeweight="1.42pt">
                      <o:lock v:ext="edit" aspectratio="t"/>
                      <v:textbox style="mso-next-textbox:#_x0000_s1917" inset="0,0,0,0">
                        <w:txbxContent>
                          <w:p w:rsidR="0090239E" w:rsidRPr="00833108" w:rsidRDefault="0090239E" w:rsidP="0090239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Version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_x0000_s1918" type="#_x0000_t202" style="position:absolute;left:15325;top:9641;width:1031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" filled="f" stroked="f" strokeweight="1.42pt">
                      <o:lock v:ext="edit" aspectratio="t"/>
                      <v:textbox style="mso-next-textbox:#_x0000_s1918" inset="0,0,0,0">
                        <w:txbxContent>
                          <w:p w:rsidR="0090239E" w:rsidRPr="00833108" w:rsidRDefault="0090239E" w:rsidP="0090239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Dokumentstatus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_x0000_s1919" type="#_x0000_t202" style="position:absolute;left:11480;top:9020;width:563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" filled="f" stroked="f" strokeweight="1.42pt">
                      <o:lock v:ext="edit" aspectratio="t"/>
                      <v:textbox style="mso-next-textbox:#_x0000_s1919" inset="0,0,0,0">
                        <w:txbxContent>
                          <w:p w:rsidR="0090239E" w:rsidRPr="00833108" w:rsidRDefault="0090239E" w:rsidP="0090239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Gez.:</w:t>
                            </w:r>
                          </w:p>
                        </w:txbxContent>
                      </v:textbox>
                    </v:shape>
                    <v:shape id="_x0000_s1920" type="#_x0000_t202" style="position:absolute;left:12156;top:9026;width:557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" filled="f" stroked="f" strokeweight="1.42pt">
                      <o:lock v:ext="edit" aspectratio="t"/>
                      <v:textbox style="mso-next-textbox:#_x0000_s1920" inset="0,0,0,0">
                        <w:txbxContent>
                          <w:p w:rsidR="0090239E" w:rsidRPr="00833108" w:rsidRDefault="0090239E" w:rsidP="0090239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Geprüft:</w:t>
                            </w:r>
                          </w:p>
                        </w:txbxContent>
                      </v:textbox>
                    </v:shape>
                    <v:shape id="_x0000_s1921" type="#_x0000_t202" style="position:absolute;left:12820;top:9020;width:589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" filled="f" stroked="f" strokeweight="1.42pt">
                      <o:lock v:ext="edit" aspectratio="t"/>
                      <v:textbox style="mso-next-textbox:#_x0000_s1921" inset="0,0,0,0">
                        <w:txbxContent>
                          <w:p w:rsidR="0090239E" w:rsidRPr="00833108" w:rsidRDefault="0090239E" w:rsidP="0090239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Betreuer:</w:t>
                            </w:r>
                          </w:p>
                        </w:txbxContent>
                      </v:textbox>
                    </v:shape>
                    <v:shape id="_x0000_s1922" type="#_x0000_t202" style="position:absolute;left:15988;top:9025;width:596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" filled="f" stroked="f" strokeweight="1.42pt">
                      <o:lock v:ext="edit" aspectratio="t"/>
                      <v:textbox style="mso-next-textbox:#_x0000_s1922" inset="0,0,0,0">
                        <w:txbxContent>
                          <w:p w:rsidR="0090239E" w:rsidRPr="00833108" w:rsidRDefault="0090239E" w:rsidP="0090239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Freigabe:</w:t>
                            </w:r>
                          </w:p>
                        </w:txbxContent>
                      </v:textbox>
                    </v:shape>
                    <v:shape id="_x0000_s1923" type="#_x0000_t202" style="position:absolute;left:14654;top:9641;width:586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" filled="f" stroked="f" strokeweight="1.42pt">
                      <o:lock v:ext="edit" aspectratio="t"/>
                      <v:textbox style="mso-next-textbox:#_x0000_s1923" inset="0,0,0,0">
                        <w:txbxContent>
                          <w:p w:rsidR="0090239E" w:rsidRPr="00833108" w:rsidRDefault="0090239E" w:rsidP="0090239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Revision:</w:t>
                            </w:r>
                          </w:p>
                        </w:txbxContent>
                      </v:textbox>
                    </v:shape>
                    <v:shape id="_x0000_s1924" type="#_x0000_t202" style="position:absolute;left:13521;top:9841;width:967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" filled="f" stroked="f" strokeweight="1.42pt">
                      <o:lock v:ext="edit" aspectratio="t"/>
                      <v:textbox style="mso-next-textbox:#_x0000_s1924" inset="0,0,0,0">
                        <w:txbxContent>
                          <w:p w:rsidR="0090239E" w:rsidRPr="00E90F85" w:rsidRDefault="00191559" w:rsidP="0090239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2.0</w:t>
                            </w:r>
                          </w:p>
                        </w:txbxContent>
                      </v:textbox>
                    </v:shape>
                    <v:shape id="_x0000_s1925" type="#_x0000_t202" style="position:absolute;left:15342;top:9818;width:1476;height:303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" filled="f" stroked="f" strokeweight="1.42pt">
                      <o:lock v:ext="edit" aspectratio="t"/>
                      <v:textbox style="mso-next-textbox:#_x0000_s1925" inset="0,0,0,0">
                        <w:txbxContent>
                          <w:p w:rsidR="0090239E" w:rsidRPr="00E90F85" w:rsidRDefault="0090239E" w:rsidP="0090239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926" type="#_x0000_t202" style="position:absolute;left:14661;top:9818;width:563;height:303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" filled="f" stroked="f" strokeweight="1.42pt">
                      <o:lock v:ext="edit" aspectratio="t"/>
                      <v:textbox style="mso-next-textbox:#_x0000_s1926" inset="0,0,0,0">
                        <w:txbxContent>
                          <w:p w:rsidR="0090239E" w:rsidRPr="00E90F85" w:rsidRDefault="00191559" w:rsidP="0090239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  <v:shape id="_x0000_s1927" type="#_x0000_t202" style="position:absolute;left:6718;top:8645;width:3286;height:315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" filled="f" stroked="f" strokeweight="1.42pt">
                      <o:lock v:ext="edit" aspectratio="t"/>
                      <v:textbox style="mso-next-textbox:#_x0000_s1927" inset="0,0,0,0">
                        <w:txbxContent>
                          <w:p w:rsidR="0090239E" w:rsidRPr="00E90F85" w:rsidRDefault="009F7AC8" w:rsidP="0090239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Beilage 1</w:t>
                            </w:r>
                          </w:p>
                        </w:txbxContent>
                      </v:textbox>
                    </v:shape>
                    <v:shape id="_x0000_s1928" type="#_x0000_t202" style="position:absolute;left:14955;top:8618;width:1866;height:286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" filled="f" stroked="f" strokeweight="1.42pt">
                      <o:lock v:ext="edit" aspectratio="t"/>
                      <v:textbox style="mso-next-textbox:#_x0000_s1928" inset="0,0,0,0">
                        <w:txbxContent>
                          <w:p w:rsidR="0090239E" w:rsidRPr="00E90F85" w:rsidRDefault="0090239E" w:rsidP="0090239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929" type="#_x0000_t202" style="position:absolute;left:13515;top:8632;width:1318;height:275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" filled="f" stroked="f" strokeweight="1.42pt">
                      <o:lock v:ext="edit" aspectratio="t"/>
                      <v:textbox style="mso-next-textbox:#_x0000_s1929" inset="0,0,0,0">
                        <w:txbxContent>
                          <w:p w:rsidR="0090239E" w:rsidRPr="00E90F85" w:rsidRDefault="0090239E" w:rsidP="0090239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930" type="#_x0000_t202" style="position:absolute;left:10134;top:8591;width:3280;height:336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" filled="f" stroked="f" strokeweight="1.42pt">
                      <o:lock v:ext="edit" aspectratio="t"/>
                      <v:textbox style="mso-next-textbox:#_x0000_s1930" inset="0,0,0,0">
                        <w:txbxContent>
                          <w:p w:rsidR="0090239E" w:rsidRPr="00E90F85" w:rsidRDefault="0090239E" w:rsidP="0090239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shape id="_x0000_s1931" type="#_x0000_t202" style="position:absolute;left:10171;top:9854;width:3191;height:80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" filled="f" stroked="f" strokeweight="1.42pt">
                      <o:lock v:ext="edit" aspectratio="t"/>
                      <v:textbox style="mso-next-textbox:#_x0000_s1931" inset="0,0,0,0">
                        <w:txbxContent>
                          <w:p w:rsidR="008F530D" w:rsidRDefault="008F530D" w:rsidP="008F530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Trinity</w:t>
                            </w:r>
                            <w:proofErr w:type="spellEnd"/>
                          </w:p>
                          <w:p w:rsidR="008F530D" w:rsidRPr="0090239E" w:rsidRDefault="008F530D" w:rsidP="008F530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USB-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Effect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Amplifier</w:t>
                            </w:r>
                            <w:proofErr w:type="spellEnd"/>
                          </w:p>
                          <w:p w:rsidR="00D14075" w:rsidRPr="008F530D" w:rsidRDefault="00D14075" w:rsidP="008F530D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shape id="_x0000_s1932" type="#_x0000_t202" style="position:absolute;left:13520;top:9214;width:2369;height:307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" filled="f" stroked="f" strokeweight="1.42pt">
                      <o:lock v:ext="edit" aspectratio="t"/>
                      <v:textbox style="mso-next-textbox:#_x0000_s1932" inset="0,0,0,0">
                        <w:txbxContent>
                          <w:p w:rsidR="00BC42FF" w:rsidRPr="005D5C55" w:rsidRDefault="00BC42FF" w:rsidP="00BC42F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Schaltplan</w:t>
                            </w:r>
                          </w:p>
                          <w:p w:rsidR="0090239E" w:rsidRPr="005D5C55" w:rsidRDefault="0090239E" w:rsidP="0090239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933" type="#_x0000_t202" style="position:absolute;left:10124;top:9208;width:1259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" filled="f" stroked="f" strokeweight="1.42pt">
                      <o:lock v:ext="edit" aspectratio="t"/>
                      <v:textbox style="mso-next-textbox:#_x0000_s1933" inset="0,0,0,0">
                        <w:txbxContent>
                          <w:p w:rsidR="0090239E" w:rsidRPr="005D5C55" w:rsidRDefault="0090239E" w:rsidP="0090239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934" type="#_x0000_t202" style="position:absolute;left:11475;top:9214;width:597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" filled="f" stroked="f" strokeweight="1.42pt">
                      <o:lock v:ext="edit" aspectratio="t"/>
                      <v:textbox style="mso-next-textbox:#_x0000_s1934" inset="0,0,0,0">
                        <w:txbxContent>
                          <w:p w:rsidR="0090239E" w:rsidRPr="00DF75BF" w:rsidRDefault="0090239E" w:rsidP="0090239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935" type="#_x0000_t202" style="position:absolute;left:16010;top:9233;width:81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" filled="f" stroked="f" strokeweight="1.42pt">
                      <o:lock v:ext="edit" aspectratio="t"/>
                      <v:textbox style="mso-next-textbox:#_x0000_s1935" inset="0,0,0,0">
                        <w:txbxContent>
                          <w:p w:rsidR="0090239E" w:rsidRPr="00DF75BF" w:rsidRDefault="00191559" w:rsidP="0090239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SpoW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936" type="#_x0000_t202" style="position:absolute;left:13510;top:10409;width:589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" filled="f" stroked="f" strokeweight="1.42pt">
                      <o:lock v:ext="edit" aspectratio="t"/>
                      <v:textbox style="mso-next-textbox:#_x0000_s1936" inset="0,0,0,0">
                        <w:txbxContent>
                          <w:p w:rsidR="0090239E" w:rsidRPr="00DF75BF" w:rsidRDefault="0090239E" w:rsidP="0090239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937" type="#_x0000_t202" style="position:absolute;left:14186;top:10409;width:36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" filled="f" stroked="f" strokeweight="1.42pt">
                      <o:lock v:ext="edit" aspectratio="t"/>
                      <v:textbox style="mso-next-textbox:#_x0000_s1937" inset="0,0,0,0">
                        <w:txbxContent>
                          <w:p w:rsidR="0090239E" w:rsidRPr="00DF75BF" w:rsidRDefault="0090239E" w:rsidP="0090239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938" type="#_x0000_t202" style="position:absolute;left:16006;top:10418;width:36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" filled="f" stroked="f" strokeweight="1.42pt">
                      <o:lock v:ext="edit" aspectratio="t"/>
                      <v:textbox style="mso-next-textbox:#_x0000_s1938" inset="0,0,0,0">
                        <w:txbxContent>
                          <w:p w:rsidR="0090239E" w:rsidRPr="00DF75BF" w:rsidRDefault="00191559" w:rsidP="0090239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939" type="#_x0000_t202" style="position:absolute;left:16473;top:10409;width:36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" filled="f" stroked="f" strokeweight="1.42pt">
                      <o:lock v:ext="edit" aspectratio="t"/>
                      <v:textbox style="mso-next-textbox:#_x0000_s1939" inset="0,0,0,0">
                        <w:txbxContent>
                          <w:p w:rsidR="0090239E" w:rsidRPr="00DF75BF" w:rsidRDefault="00191559" w:rsidP="0090239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940" type="#_x0000_t202" style="position:absolute;left:14661;top:10431;width:1241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" filled="f" stroked="f" strokeweight="1.42pt">
                      <o:lock v:ext="edit" aspectratio="t"/>
                      <v:textbox style="mso-next-textbox:#_x0000_s1940" inset="0,0,0,0">
                        <w:txbxContent>
                          <w:p w:rsidR="0090239E" w:rsidRPr="00DF75BF" w:rsidRDefault="0090239E" w:rsidP="0090239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941" type="#_x0000_t202" style="position:absolute;left:6768;top:10020;width:3188;height:351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" filled="f" stroked="f" strokeweight="1.42pt">
                      <o:lock v:ext="edit" aspectratio="t"/>
                      <v:textbox style="mso-next-textbox:#_x0000_s1941" inset="0,0,0,0">
                        <w:txbxContent>
                          <w:p w:rsidR="0090239E" w:rsidRPr="00922583" w:rsidRDefault="0090239E" w:rsidP="009023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HTBLuVA</w:t>
                            </w:r>
                            <w:proofErr w:type="spellEnd"/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Salzburg</w:t>
                            </w:r>
                          </w:p>
                        </w:txbxContent>
                      </v:textbox>
                    </v:shape>
                    <v:shape id="_x0000_s1942" type="#_x0000_t202" style="position:absolute;left:6790;top:10370;width:3188;height:297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" filled="f" stroked="f" strokeweight="1.42pt">
                      <o:lock v:ext="edit" aspectratio="t"/>
                      <v:textbox style="mso-next-textbox:#_x0000_s1942" inset="0,0,0,0">
                        <w:txbxContent>
                          <w:p w:rsidR="0090239E" w:rsidRPr="00D00A94" w:rsidRDefault="0090239E" w:rsidP="009023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Technische Informatik</w:t>
                            </w:r>
                          </w:p>
                          <w:p w:rsidR="0090239E" w:rsidRPr="0090239E" w:rsidRDefault="0090239E" w:rsidP="0090239E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943" type="#_x0000_t202" style="position:absolute;left:12156;top:9227;width:597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" filled="f" stroked="f" strokeweight="1.42pt">
                      <o:lock v:ext="edit" aspectratio="t"/>
                      <v:textbox style="mso-next-textbox:#_x0000_s1943" inset="0,0,0,0">
                        <w:txbxContent>
                          <w:p w:rsidR="0090239E" w:rsidRPr="00DF75BF" w:rsidRDefault="00191559" w:rsidP="0090239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WohP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944" type="#_x0000_t202" style="position:absolute;left:12817;top:9230;width:597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" filled="f" stroked="f" strokeweight="1.42pt">
                      <o:lock v:ext="edit" aspectratio="t"/>
                      <v:textbox style="mso-next-textbox:#_x0000_s1944" inset="0,0,0,0">
                        <w:txbxContent>
                          <w:p w:rsidR="0090239E" w:rsidRPr="00DF75BF" w:rsidRDefault="00191559" w:rsidP="0090239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WohP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945" type="#_x0000_t202" style="position:absolute;left:7242;top:9020;width:2215;height:954;mso-width-relative:margin;mso-height-relative:margin" filled="f" stroked="f" strokeweight="1.42pt">
                    <v:textbox style="mso-next-textbox:#_x0000_s1945">
                      <w:txbxContent>
                        <w:p w:rsidR="0090239E" w:rsidRDefault="0090239E" w:rsidP="0090239E">
                          <w:pPr>
                            <w:rPr>
                              <w:lang w:val="de-DE"/>
                            </w:rPr>
                          </w:pPr>
                          <w:r w:rsidRPr="000F73CA">
                            <w:rPr>
                              <w:noProof/>
                              <w:lang w:eastAsia="de-AT"/>
                            </w:rPr>
                            <w:drawing>
                              <wp:inline distT="0" distB="0" distL="0" distR="0">
                                <wp:extent cx="1214120" cy="527970"/>
                                <wp:effectExtent l="19050" t="0" r="5080" b="0"/>
                                <wp:docPr id="18" name="Bild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4120" cy="5279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_x0000_s1946" style="position:absolute;left:6631;top:8367;width:10207;height:2383" coordorigin="6631,8367" coordsize="10207,2383">
                  <v:line id="Gerade Verbindung 12" o:spid="_x0000_s1947" style="position:absolute;visibility:visible;mso-position-horizontal-relative:right-margin-area;mso-position-vertical-relative:bottom-margin-area;mso-width-relative:margin;mso-height-relative:margin" from="14853,8377" to="14853,8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" strokecolor="black [3213]" strokeweight="1.42pt"/>
                  <v:line id="Gerade Verbindung 13" o:spid="_x0000_s1948" style="position:absolute;visibility:visible;mso-position-horizontal-relative:right-margin-area;mso-position-vertical-relative:bottom-margin-area;mso-width-relative:margin;mso-height-relative:margin" from="15931,8972" to="15931,9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" strokecolor="black [3213]" strokeweight="1.42pt"/>
                  <v:line id="Gerade Verbindung 15" o:spid="_x0000_s1949" style="position:absolute;visibility:visible;mso-position-horizontal-relative:right-margin-area;mso-position-vertical-relative:bottom-margin-area;mso-width-relative:margin;mso-height-relative:margin" from="14570,9567" to="14570,10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" strokecolor="black [3213]" strokeweight="1.42pt"/>
                  <v:line id="Gerade Verbindung 2" o:spid="_x0000_s1950" style="position:absolute;visibility:visible;mso-position-horizontal-relative:right-margin-area;mso-position-vertical-relative:bottom-margin-area;mso-width-relative:margin;mso-height-relative:margin" from="6632,8367" to="16837,8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" strokecolor="black [3213]" strokeweight="1.42pt"/>
                  <v:line id="Gerade Verbindung 3" o:spid="_x0000_s1951" style="position:absolute;visibility:visible;mso-position-horizontal-relative:right-margin-area;mso-position-vertical-relative:bottom-margin-area;mso-width-relative:margin;mso-height-relative:margin" from="6632,8367" to="6632,10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" strokecolor="black [3213]" strokeweight="1.42pt"/>
                  <v:line id="Gerade Verbindung 4" o:spid="_x0000_s1952" style="position:absolute;visibility:visible;mso-position-horizontal-relative:right-margin-area;mso-position-vertical-relative:bottom-margin-area;mso-width-relative:margin;mso-height-relative:margin" from="13436,8367" to="13436,10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" strokecolor="black [3213]" strokeweight="1.42pt"/>
                  <v:line id="Gerade Verbindung 5" o:spid="_x0000_s1953" style="position:absolute;visibility:visible;mso-position-horizontal-relative:right-margin-area;mso-position-vertical-relative:bottom-margin-area;mso-width-relative:margin;mso-height-relative:margin" from="10034,8367" to="10034,10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" strokecolor="black [3213]" strokeweight="1.42pt"/>
                  <v:line id="Gerade Verbindung 6" o:spid="_x0000_s1954" style="position:absolute;visibility:visible;mso-position-horizontal-relative:right-margin-area;mso-position-vertical-relative:bottom-margin-area;mso-width-relative:margin;mso-height-relative:margin" from="6631,8962" to="16836,8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" strokecolor="black [3213]" strokeweight="1.42pt"/>
                  <v:line id="Gerade Verbindung 7" o:spid="_x0000_s1955" style="position:absolute;visibility:visible;mso-position-horizontal-relative:right-margin-area;mso-position-vertical-relative:bottom-margin-area;mso-width-relative:margin;mso-height-relative:margin" from="10034,9557" to="16837,9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" strokecolor="black [3213]" strokeweight="1.42pt"/>
                  <v:line id="Gerade Verbindung 8" o:spid="_x0000_s1956" style="position:absolute;visibility:visible;mso-position-horizontal-relative:right-margin-area;mso-position-vertical-relative:bottom-margin-area;mso-width-relative:margin;mso-height-relative:margin" from="13436,10153" to="16838,10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" strokecolor="black [3213]" strokeweight="1.42pt"/>
                  <v:line id="Gerade Verbindung 9" o:spid="_x0000_s1957" style="position:absolute;visibility:visible;mso-position-horizontal-relative:right-margin-area;mso-position-vertical-relative:bottom-margin-area;mso-width-relative:margin;mso-height-relative:margin" from="11395,8962" to="11395,9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" strokecolor="black [3213]" strokeweight="1.42pt"/>
                  <v:line id="Gerade Verbindung 10" o:spid="_x0000_s1958" style="position:absolute;visibility:visible;mso-position-horizontal-relative:right-margin-area;mso-position-vertical-relative:bottom-margin-area;mso-width-relative:margin;mso-height-relative:margin" from="12756,8962" to="12756,9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" strokecolor="black [3213]" strokeweight="1.42pt"/>
                  <v:line id="Gerade Verbindung 11" o:spid="_x0000_s1959" style="position:absolute;visibility:visible;mso-position-horizontal-relative:right-margin-area;mso-position-vertical-relative:bottom-margin-area;mso-width-relative:margin;mso-height-relative:margin" from="12075,8962" to="12075,9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" strokecolor="black [3213]" strokeweight="1.42pt"/>
                  <v:line id="Gerade Verbindung 14" o:spid="_x0000_s1960" style="position:absolute;visibility:visible;mso-position-horizontal-relative:right-margin-area;mso-position-vertical-relative:bottom-margin-area;mso-width-relative:margin;mso-height-relative:margin" from="15250,9557" to="15250,10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" strokecolor="black [3213]" strokeweight="1.42pt"/>
                  <v:line id="Gerade Verbindung 16" o:spid="_x0000_s1961" style="position:absolute;visibility:visible;mso-position-horizontal-relative:right-margin-area;mso-position-vertical-relative:bottom-margin-area;mso-width-relative:margin;mso-height-relative:margin" from="14116,10152" to="14116,1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" strokecolor="black [3213]" strokeweight="1.42pt"/>
                  <v:line id="Gerade Verbindung 17" o:spid="_x0000_s1962" style="position:absolute;visibility:visible;mso-position-horizontal-relative:right-margin-area;mso-position-vertical-relative:bottom-margin-area;mso-width-relative:margin;mso-height-relative:margin" from="14571,10153" to="14571,10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" strokecolor="black [3213]" strokeweight="1.42pt"/>
                  <v:line id="Gerade Verbindung 18" o:spid="_x0000_s1963" style="position:absolute;visibility:visible;mso-position-horizontal-relative:right-margin-area;mso-position-vertical-relative:bottom-margin-area;mso-width-relative:margin;mso-height-relative:margin" from="15931,10154" to="15931,10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" strokecolor="black [3213]" strokeweight="1.42pt"/>
                  <v:line id="Gerade Verbindung 19" o:spid="_x0000_s1964" style="position:absolute;visibility:visible;mso-position-horizontal-relative:right-margin-area;mso-position-vertical-relative:bottom-margin-area;mso-width-relative:margin;mso-height-relative:margin" from="16384,10155" to="16384,10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" strokecolor="black [3213]" strokeweight="1.42pt"/>
                </v:group>
              </v:group>
            </v:group>
            <v:group id="_x0000_s1965" style="position:absolute;left:1427;top:15999;width:11593;height:283" coordorigin="1427,15999" coordsize="11593,283">
              <v:shape id="_x0000_s1966" type="#_x0000_t202" style="position:absolute;left:12197;top:15999;width:823;height:283;v-text-anchor:middle" filled="f" stroked="f" strokeweight=".71pt">
                <v:textbox style="mso-next-textbox:#_x0000_s1966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v:shape id="_x0000_s1967" type="#_x0000_t202" style="position:absolute;left:4233;top:15999;width:2664;height:283;v-text-anchor:middle" filled="f" stroked="f" strokeweight=".71pt">
                <v:textbox style="mso-next-textbox:#_x0000_s1967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  <v:shape id="_x0000_s1968" type="#_x0000_t202" style="position:absolute;left:6897;top:15999;width:2664;height:283;v-text-anchor:middle" filled="f" stroked="f" strokeweight=".71pt">
                <v:textbox style="mso-next-textbox:#_x0000_s1968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1969" type="#_x0000_t202" style="position:absolute;left:9561;top:15999;width:2663;height:283;v-text-anchor:middle" filled="f" stroked="f" strokeweight=".71pt">
                <v:textbox style="mso-next-textbox:#_x0000_s1969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  <v:shape id="_x0000_s1970" type="#_x0000_t32" style="position:absolute;left:1434;top:15999;width:11586;height:1;v-text-anchor:middle" o:connectortype="straight" strokeweight=".71pt"/>
              <v:shape id="_x0000_s1971" type="#_x0000_t32" style="position:absolute;left:6897;top:15999;width:0;height:283;v-text-anchor:middle" o:connectortype="straight" strokeweight=".71pt"/>
              <v:shape id="_x0000_s1972" type="#_x0000_t202" style="position:absolute;left:1427;top:15999;width:2800;height:283;v-text-anchor:middle" filled="f" stroked="f" strokeweight=".71pt">
                <v:textbox style="mso-next-textbox:#_x0000_s1972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  <v:shape id="_x0000_s1973" type="#_x0000_t32" style="position:absolute;left:4226;top:15999;width:0;height:283;v-text-anchor:middle" o:connectortype="straight" strokeweight=".71pt"/>
              <v:shape id="_x0000_s1974" type="#_x0000_t32" style="position:absolute;left:9561;top:15999;width:0;height:283;v-text-anchor:middle" o:connectortype="straight" strokeweight=".71pt"/>
              <v:shape id="_x0000_s1975" type="#_x0000_t32" style="position:absolute;left:12224;top:15999;width:0;height:283;v-text-anchor:middle" o:connectortype="straight" strokeweight=".71pt"/>
            </v:group>
            <v:group id="_x0000_s1976" style="position:absolute;left:1152;top:590;width:294;height:15409" coordorigin="1152,590" coordsize="294,15409">
              <v:shape id="_x0000_s1977" type="#_x0000_t202" style="position:absolute;left:1162;top:13910;width:283;height:2089;v-text-anchor:middle" filled="f" stroked="f" strokeweight=".71pt">
                <v:textbox style="mso-next-textbox:#_x0000_s1977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  <v:shape id="_x0000_s1978" type="#_x0000_t202" style="position:absolute;left:1162;top:590;width:283;height:2663;v-text-anchor:middle" filled="f" stroked="f" strokeweight=".71pt">
                <v:textbox style="mso-next-textbox:#_x0000_s1978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  <v:shape id="_x0000_s1979" type="#_x0000_t202" style="position:absolute;left:1162;top:3250;width:283;height:2665;v-text-anchor:middle" filled="f" stroked="f" strokeweight=".71pt">
                <v:textbox style="mso-next-textbox:#_x0000_s1979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  <v:shape id="_x0000_s1980" type="#_x0000_t202" style="position:absolute;left:1162;top:5915;width:283;height:2665;v-text-anchor:middle" filled="f" stroked="f" strokeweight=".71pt">
                <v:textbox style="mso-next-textbox:#_x0000_s1980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  <v:shape id="_x0000_s1981" type="#_x0000_t202" style="position:absolute;left:1162;top:8580;width:283;height:2665;v-text-anchor:middle" filled="f" stroked="f" strokeweight=".71pt">
                <v:textbox style="mso-next-textbox:#_x0000_s1981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  <v:shape id="_x0000_s1982" type="#_x0000_t202" style="position:absolute;left:1162;top:11245;width:283;height:2665;v-text-anchor:middle" filled="f" stroked="f" strokeweight=".71pt">
                <v:textbox style="mso-next-textbox:#_x0000_s1982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  <v:shape id="_x0000_s1983" type="#_x0000_t32" style="position:absolute;left:1445;top:866;width:1;height:15133;v-text-anchor:middle" o:connectortype="straight" strokeweight=".71pt"/>
              <v:shape id="_x0000_s1984" type="#_x0000_t32" style="position:absolute;left:1162;top:3250;width:283;height:0;flip:x;v-text-anchor:middle" o:connectortype="straight" strokeweight=".71pt"/>
              <v:shape id="_x0000_s1985" type="#_x0000_t32" style="position:absolute;left:1152;top:5915;width:283;height:0;flip:x;v-text-anchor:middle" o:connectortype="straight" strokeweight=".71pt"/>
              <v:shape id="_x0000_s1986" type="#_x0000_t32" style="position:absolute;left:1152;top:8580;width:283;height:0;flip:x;v-text-anchor:middle" o:connectortype="straight" strokeweight=".71pt"/>
              <v:shape id="_x0000_s1987" type="#_x0000_t32" style="position:absolute;left:1152;top:11245;width:283;height:0;flip:x;v-text-anchor:middle" o:connectortype="straight" strokeweight=".71pt"/>
              <v:shape id="_x0000_s1988" type="#_x0000_t32" style="position:absolute;left:1162;top:13910;width:283;height:0;flip:x;v-text-anchor:middle" o:connectortype="straight" strokeweight=".71pt"/>
            </v:group>
            <v:group id="_x0000_s1989" style="position:absolute;left:22944;top:588;width:293;height:13306" coordorigin="22944,588" coordsize="293,13306">
              <v:shape id="_x0000_s1990" type="#_x0000_t202" style="position:absolute;left:22954;top:588;width:272;height:2665;v-text-anchor:middle" filled="f" stroked="f" strokecolor="black [3213]" strokeweight=".71pt">
                <v:textbox style="mso-next-textbox:#_x0000_s1990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  <v:shape id="_x0000_s1991" type="#_x0000_t202" style="position:absolute;left:22957;top:3254;width:272;height:2665;v-text-anchor:middle" filled="f" stroked="f" strokeweight=".71pt">
                <v:textbox style="mso-next-textbox:#_x0000_s1991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  <v:shape id="_x0000_s1992" type="#_x0000_t202" style="position:absolute;left:22954;top:5919;width:272;height:2665;v-text-anchor:middle" filled="f" stroked="f" strokeweight=".71pt">
                <v:textbox style="mso-next-textbox:#_x0000_s1992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  <v:shape id="_x0000_s1993" type="#_x0000_t202" style="position:absolute;left:22954;top:8584;width:272;height:2665;v-text-anchor:middle" filled="f" stroked="f" strokeweight=".71pt">
                <v:textbox style="mso-next-textbox:#_x0000_s1993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  <v:shape id="_x0000_s1994" type="#_x0000_t202" style="position:absolute;left:22954;top:11249;width:272;height:2645;v-text-anchor:middle" filled="f" stroked="f" strokeweight=".71pt">
                <v:textbox style="mso-next-textbox:#_x0000_s1994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  <v:shape id="_x0000_s1995" type="#_x0000_t32" style="position:absolute;left:22944;top:866;width:0;height:13028;v-text-anchor:middle" o:connectortype="straight" strokeweight=".71pt"/>
              <v:shape id="_x0000_s1996" type="#_x0000_t32" style="position:absolute;left:22965;top:3254;width:272;height:0;flip:x;v-text-anchor:middle" o:connectortype="straight" strokeweight=".71pt"/>
              <v:shape id="_x0000_s1997" type="#_x0000_t32" style="position:absolute;left:22944;top:5919;width:272;height:0;flip:x;v-text-anchor:middle" o:connectortype="straight" strokeweight=".71pt"/>
              <v:shape id="_x0000_s1998" type="#_x0000_t32" style="position:absolute;left:22944;top:8584;width:272;height:0;flip:x;v-text-anchor:middle" o:connectortype="straight" strokeweight=".71pt"/>
              <v:shape id="_x0000_s1999" type="#_x0000_t32" style="position:absolute;left:22944;top:11249;width:272;height:0;flip:x;v-text-anchor:middle" o:connectortype="straight" strokeweight=".71pt"/>
            </v:group>
            <v:group id="_x0000_s2000" style="position:absolute;left:1445;top:583;width:21499;height:283" coordorigin="1445,583" coordsize="21499,283">
              <v:shape id="_x0000_s2001" type="#_x0000_t202" style="position:absolute;left:20179;top:583;width:2652;height:282;v-text-anchor:middle" filled="f" stroked="f" strokeweight=".71pt">
                <v:textbox style="mso-next-textbox:#_x0000_s2001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_x0000_s2002" type="#_x0000_t202" style="position:absolute;left:4206;top:583;width:2664;height:282;v-text-anchor:middle" filled="f" stroked="f" strokeweight=".71pt">
                <v:textbox style="mso-next-textbox:#_x0000_s2002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  <v:shape id="_x0000_s2003" type="#_x0000_t202" style="position:absolute;left:6870;top:583;width:2663;height:282;v-text-anchor:middle" filled="f" stroked="f" strokeweight=".71pt">
                <v:textbox style="mso-next-textbox:#_x0000_s2003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2004" type="#_x0000_t202" style="position:absolute;left:9533;top:583;width:2664;height:282;v-text-anchor:middle" filled="f" stroked="f" strokeweight=".71pt">
                <v:textbox style="mso-next-textbox:#_x0000_s2004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  <v:shape id="_x0000_s2005" type="#_x0000_t202" style="position:absolute;left:12197;top:583;width:2664;height:282;v-text-anchor:middle" filled="f" stroked="f" strokeweight=".71pt">
                <v:textbox style="mso-next-textbox:#_x0000_s2005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v:shape id="_x0000_s2006" type="#_x0000_t202" style="position:absolute;left:14861;top:583;width:2663;height:282;v-text-anchor:middle" filled="f" stroked="f" strokeweight=".71pt">
                <v:textbox style="mso-next-textbox:#_x0000_s2006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  <v:shape id="_x0000_s2007" type="#_x0000_t202" style="position:absolute;left:17524;top:583;width:2664;height:282;v-text-anchor:middle" filled="f" stroked="f" strokeweight=".71pt">
                <v:textbox style="mso-next-textbox:#_x0000_s2007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  <v:shape id="_x0000_s2008" type="#_x0000_t32" style="position:absolute;left:1445;top:865;width:21499;height:1;v-text-anchor:middle" o:connectortype="straight" strokeweight=".71pt"/>
              <v:shape id="_x0000_s2009" type="#_x0000_t32" style="position:absolute;left:6870;top:583;width:0;height:282;v-text-anchor:middle" o:connectortype="straight" strokeweight=".71pt"/>
              <v:shape id="_x0000_s2010" type="#_x0000_t202" style="position:absolute;left:1553;top:583;width:2647;height:282;v-text-anchor:middle" filled="f" stroked="f" strokeweight=".71pt">
                <v:textbox style="mso-next-textbox:#_x0000_s2010" inset="0,0,0,0">
                  <w:txbxContent>
                    <w:p w:rsidR="0090239E" w:rsidRDefault="0090239E" w:rsidP="0090239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  <v:shape id="_x0000_s2011" type="#_x0000_t32" style="position:absolute;left:4199;top:583;width:0;height:282;v-text-anchor:middle" o:connectortype="straight" strokeweight=".71pt"/>
              <v:shape id="_x0000_s2012" type="#_x0000_t32" style="position:absolute;left:9533;top:583;width:0;height:282;v-text-anchor:middle" o:connectortype="straight" strokeweight=".71pt"/>
              <v:shape id="_x0000_s2013" type="#_x0000_t32" style="position:absolute;left:12197;top:583;width:0;height:282;v-text-anchor:middle" o:connectortype="straight" strokeweight=".71pt"/>
              <v:shape id="_x0000_s2014" type="#_x0000_t32" style="position:absolute;left:14861;top:583;width:0;height:282;v-text-anchor:middle" o:connectortype="straight" strokeweight=".71pt"/>
              <v:shape id="_x0000_s2015" type="#_x0000_t32" style="position:absolute;left:17524;top:583;width:0;height:282;v-text-anchor:middle" o:connectortype="straight" strokeweight=".71pt"/>
              <v:shape id="_x0000_s2016" type="#_x0000_t32" style="position:absolute;left:20179;top:583;width:0;height:282;v-text-anchor:middle" o:connectortype="straight" strokeweight=".71pt"/>
            </v:group>
          </v:group>
        </w:pict>
      </w:r>
      <w:r w:rsidR="0090239E">
        <w:br w:type="page"/>
      </w:r>
    </w:p>
    <w:p w:rsidR="00623BC5" w:rsidRDefault="009F7AC8">
      <w:r>
        <w:rPr>
          <w:noProof/>
          <w:lang w:eastAsia="de-AT"/>
        </w:rPr>
        <w:lastRenderedPageBreak/>
        <w:pict>
          <v:group id="_x0000_s1424" style="position:absolute;margin-left:.9pt;margin-top:.8pt;width:1105.2pt;height:785.2pt;z-index:252298240" coordorigin="1152,583" coordsize="22104,15704">
            <v:group id="_x0000_s1255" style="position:absolute;left:1156;top:583;width:22100;height:15704" coordorigin="1135,573" coordsize="22117,15653" o:regroupid="21">
              <v:shape id="_x0000_s1256" type="#_x0000_t202" style="position:absolute;left:1135;top:573;width:22090;height:15653;mso-width-relative:margin;mso-height-relative:margin" filled="f" strokeweight="1.42pt">
                <v:textbox style="mso-next-textbox:#_x0000_s1256">
                  <w:txbxContent>
                    <w:p w:rsidR="00491985" w:rsidRDefault="00491985" w:rsidP="0073453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</w:pPr>
                    </w:p>
                    <w:p w:rsidR="00FE3085" w:rsidRDefault="00FE3085" w:rsidP="00734531">
                      <w:pPr>
                        <w:spacing w:after="24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</w:pPr>
                    </w:p>
                    <w:p w:rsidR="00734531" w:rsidRPr="00734531" w:rsidRDefault="008F530D" w:rsidP="00734531">
                      <w:pPr>
                        <w:spacing w:after="24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de-AT"/>
                        </w:rPr>
                        <w:drawing>
                          <wp:inline distT="0" distB="0" distL="0" distR="0">
                            <wp:extent cx="10902630" cy="7920000"/>
                            <wp:effectExtent l="19050" t="0" r="0" b="0"/>
                            <wp:docPr id="23" name="Grafik 22" descr="Trinity_V2_0_R00-schematics_p4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rinity_V2_0_R00-schematics_p4.bmp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02630" cy="792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group id="_x0000_s1257" style="position:absolute;left:13008;top:13841;width:10244;height:2383" coordorigin="6631,8367" coordsize="10244,2383">
                <v:group id="_x0000_s1258" style="position:absolute;left:6718;top:8433;width:10157;height:2256" coordorigin="6718,8433" coordsize="10157,2256">
                  <v:group id="_x0000_s1259" style="position:absolute;left:6718;top:8433;width:10157;height:2256" coordorigin="6718,8433" coordsize="10157,2256">
                    <v:shape id="Textfeld 1" o:spid="_x0000_s1260" type="#_x0000_t202" style="position:absolute;left:6731;top:8443;width:1533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" filled="f" stroked="f" strokeweight="1.42pt">
                      <o:lock v:ext="edit" aspectratio="t"/>
                      <v:textbox inset="0,0,0,0">
                        <w:txbxContent>
                          <w:p w:rsidR="00491985" w:rsidRPr="00833108" w:rsidRDefault="00491985" w:rsidP="00735F7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Sachnummer, Dateiname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_x0000_s1261" type="#_x0000_t202" style="position:absolute;left:10141;top:8444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" filled="f" stroked="f" strokeweight="1.42pt">
                      <o:lock v:ext="edit" aspectratio="t"/>
                      <v:textbox style="mso-next-textbox:#_x0000_s1261" inset="0,0,0,0">
                        <w:txbxContent>
                          <w:p w:rsidR="00491985" w:rsidRPr="00833108" w:rsidRDefault="00491985" w:rsidP="00735F7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Name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Textfeld 2" o:spid="_x0000_s1262" type="#_x0000_t202" style="position:absolute;left:10101;top:9617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" filled="f" stroked="f" strokeweight="1.42pt">
                      <o:lock v:ext="edit" aspectratio="t"/>
                      <v:textbox inset="0,0,0,0">
                        <w:txbxContent>
                          <w:p w:rsidR="00491985" w:rsidRPr="00833108" w:rsidRDefault="00491985" w:rsidP="00735F7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Benennung:</w:t>
                            </w:r>
                          </w:p>
                        </w:txbxContent>
                      </v:textbox>
                    </v:shape>
                    <v:shape id="_x0000_s1263" type="#_x0000_t202" style="position:absolute;left:14940;top:8433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" filled="f" stroked="f" strokeweight="1.42pt">
                      <o:lock v:ext="edit" aspectratio="t"/>
                      <v:textbox style="mso-next-textbox:#_x0000_s1263" inset="0,0,0,0">
                        <w:txbxContent>
                          <w:p w:rsidR="00491985" w:rsidRPr="00833108" w:rsidRDefault="00491985" w:rsidP="00735F7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Werkstoff:</w:t>
                            </w:r>
                          </w:p>
                        </w:txbxContent>
                      </v:textbox>
                    </v:shape>
                    <v:shape id="_x0000_s1264" type="#_x0000_t202" style="position:absolute;left:13512;top:8439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" filled="f" stroked="f" strokeweight="1.42pt">
                      <o:lock v:ext="edit" aspectratio="t"/>
                      <v:textbox style="mso-next-textbox:#_x0000_s1264" inset="0,0,0,0">
                        <w:txbxContent>
                          <w:p w:rsidR="00491985" w:rsidRPr="00833108" w:rsidRDefault="00491985" w:rsidP="00735F7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Toleranz:</w:t>
                            </w:r>
                          </w:p>
                        </w:txbxContent>
                      </v:textbox>
                    </v:shape>
                    <v:shape id="_x0000_s1265" type="#_x0000_t202" style="position:absolute;left:15994;top:10213;width:36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" filled="f" stroked="f" strokeweight="1.42pt">
                      <o:lock v:ext="edit" aspectratio="t"/>
                      <v:textbox style="mso-next-textbox:#_x0000_s1265" inset="0,0,0,0">
                        <w:txbxContent>
                          <w:p w:rsidR="00491985" w:rsidRPr="00833108" w:rsidRDefault="00491985" w:rsidP="00735F7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Blatt:</w:t>
                            </w:r>
                          </w:p>
                        </w:txbxContent>
                      </v:textbox>
                    </v:shape>
                    <v:shape id="_x0000_s1266" type="#_x0000_t202" style="position:absolute;left:16467;top:10213;width:408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" filled="f" stroked="f" strokeweight="1.42pt">
                      <o:lock v:ext="edit" aspectratio="t"/>
                      <v:textbox style="mso-next-textbox:#_x0000_s1266" inset="0,0,0,0">
                        <w:txbxContent>
                          <w:p w:rsidR="00491985" w:rsidRPr="00833108" w:rsidRDefault="00491985" w:rsidP="00735F7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Blätter:</w:t>
                            </w:r>
                          </w:p>
                        </w:txbxContent>
                      </v:textbox>
                    </v:shape>
                    <v:shape id="_x0000_s1267" type="#_x0000_t202" style="position:absolute;left:14655;top:10232;width:530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" filled="f" stroked="f" strokeweight="1.42pt">
                      <o:lock v:ext="edit" aspectratio="t"/>
                      <v:textbox style="mso-next-textbox:#_x0000_s1267" inset="0,0,0,0">
                        <w:txbxContent>
                          <w:p w:rsidR="00491985" w:rsidRPr="00833108" w:rsidRDefault="00491985" w:rsidP="00735F7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Datum:</w:t>
                            </w:r>
                          </w:p>
                        </w:txbxContent>
                      </v:textbox>
                    </v:shape>
                    <v:shape id="_x0000_s1268" type="#_x0000_t202" style="position:absolute;left:14174;top:10232;width:36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" filled="f" stroked="f" strokeweight="1.42pt">
                      <o:lock v:ext="edit" aspectratio="t"/>
                      <v:textbox style="mso-next-textbox:#_x0000_s1268" inset="0,0,0,0">
                        <w:txbxContent>
                          <w:p w:rsidR="00491985" w:rsidRPr="00833108" w:rsidRDefault="00491985" w:rsidP="00735F7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Spr.:</w:t>
                            </w:r>
                          </w:p>
                        </w:txbxContent>
                      </v:textbox>
                    </v:shape>
                    <v:shape id="_x0000_s1269" type="#_x0000_t202" style="position:absolute;left:13504;top:10221;width:589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" filled="f" stroked="f" strokeweight="1.42pt">
                      <o:lock v:ext="edit" aspectratio="t"/>
                      <v:textbox style="mso-next-textbox:#_x0000_s1269" inset="0,0,0,0">
                        <w:txbxContent>
                          <w:p w:rsidR="00491985" w:rsidRPr="00833108" w:rsidRDefault="00491985" w:rsidP="00735F7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Maßstab:</w:t>
                            </w:r>
                          </w:p>
                        </w:txbxContent>
                      </v:textbox>
                    </v:shape>
                    <v:shape id="_x0000_s1270" type="#_x0000_t202" style="position:absolute;left:13503;top:9036;width:869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" filled="f" stroked="f" strokeweight="1.42pt">
                      <o:lock v:ext="edit" aspectratio="t"/>
                      <v:textbox style="mso-next-textbox:#_x0000_s1270" inset="0,0,0,0">
                        <w:txbxContent>
                          <w:p w:rsidR="00491985" w:rsidRPr="00833108" w:rsidRDefault="00491985" w:rsidP="00735F7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Dokumentart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_x0000_s1271" type="#_x0000_t202" style="position:absolute;left:10107;top:9044;width:1078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" filled="f" stroked="f" strokeweight="1.42pt">
                      <o:lock v:ext="edit" aspectratio="t"/>
                      <v:textbox style="mso-next-textbox:#_x0000_s1271" inset="0,0,0,0">
                        <w:txbxContent>
                          <w:p w:rsidR="00491985" w:rsidRPr="00833108" w:rsidRDefault="00491985" w:rsidP="00735F7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ID-Nr.:</w:t>
                            </w:r>
                          </w:p>
                        </w:txbxContent>
                      </v:textbox>
                    </v:shape>
                    <v:shape id="_x0000_s1272" type="#_x0000_t202" style="position:absolute;left:13517;top:9631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" filled="f" stroked="f" strokeweight="1.42pt">
                      <o:lock v:ext="edit" aspectratio="t"/>
                      <v:textbox style="mso-next-textbox:#_x0000_s1272" inset="0,0,0,0">
                        <w:txbxContent>
                          <w:p w:rsidR="00491985" w:rsidRPr="00833108" w:rsidRDefault="00491985" w:rsidP="00735F7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Version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_x0000_s1273" type="#_x0000_t202" style="position:absolute;left:15325;top:9641;width:1031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" filled="f" stroked="f" strokeweight="1.42pt">
                      <o:lock v:ext="edit" aspectratio="t"/>
                      <v:textbox style="mso-next-textbox:#_x0000_s1273" inset="0,0,0,0">
                        <w:txbxContent>
                          <w:p w:rsidR="00491985" w:rsidRPr="00833108" w:rsidRDefault="00491985" w:rsidP="00735F7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Dokumentstatus</w:t>
                            </w:r>
                            <w:r w:rsidRPr="0083310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_x0000_s1274" type="#_x0000_t202" style="position:absolute;left:11480;top:9020;width:563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" filled="f" stroked="f" strokeweight="1.42pt">
                      <o:lock v:ext="edit" aspectratio="t"/>
                      <v:textbox style="mso-next-textbox:#_x0000_s1274" inset="0,0,0,0">
                        <w:txbxContent>
                          <w:p w:rsidR="00491985" w:rsidRPr="00833108" w:rsidRDefault="00491985" w:rsidP="00735F7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Gez.:</w:t>
                            </w:r>
                          </w:p>
                        </w:txbxContent>
                      </v:textbox>
                    </v:shape>
                    <v:shape id="_x0000_s1275" type="#_x0000_t202" style="position:absolute;left:12156;top:9026;width:557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" filled="f" stroked="f" strokeweight="1.42pt">
                      <o:lock v:ext="edit" aspectratio="t"/>
                      <v:textbox style="mso-next-textbox:#_x0000_s1275" inset="0,0,0,0">
                        <w:txbxContent>
                          <w:p w:rsidR="00491985" w:rsidRPr="00833108" w:rsidRDefault="00491985" w:rsidP="00735F7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Geprüft:</w:t>
                            </w:r>
                          </w:p>
                        </w:txbxContent>
                      </v:textbox>
                    </v:shape>
                    <v:shape id="_x0000_s1276" type="#_x0000_t202" style="position:absolute;left:12820;top:9020;width:589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" filled="f" stroked="f" strokeweight="1.42pt">
                      <o:lock v:ext="edit" aspectratio="t"/>
                      <v:textbox style="mso-next-textbox:#_x0000_s1276" inset="0,0,0,0">
                        <w:txbxContent>
                          <w:p w:rsidR="00491985" w:rsidRPr="00833108" w:rsidRDefault="00491985" w:rsidP="00735F7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Betreuer:</w:t>
                            </w:r>
                          </w:p>
                        </w:txbxContent>
                      </v:textbox>
                    </v:shape>
                    <v:shape id="_x0000_s1277" type="#_x0000_t202" style="position:absolute;left:15988;top:9025;width:596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" filled="f" stroked="f" strokeweight="1.42pt">
                      <o:lock v:ext="edit" aspectratio="t"/>
                      <v:textbox style="mso-next-textbox:#_x0000_s1277" inset="0,0,0,0">
                        <w:txbxContent>
                          <w:p w:rsidR="00491985" w:rsidRPr="00833108" w:rsidRDefault="00491985" w:rsidP="00735F7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Freigabe:</w:t>
                            </w:r>
                          </w:p>
                        </w:txbxContent>
                      </v:textbox>
                    </v:shape>
                    <v:shape id="_x0000_s1278" type="#_x0000_t202" style="position:absolute;left:14654;top:9641;width:586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" filled="f" stroked="f" strokeweight="1.42pt">
                      <o:lock v:ext="edit" aspectratio="t"/>
                      <v:textbox style="mso-next-textbox:#_x0000_s1278" inset="0,0,0,0">
                        <w:txbxContent>
                          <w:p w:rsidR="00491985" w:rsidRPr="00833108" w:rsidRDefault="00491985" w:rsidP="00735F7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Revision:</w:t>
                            </w:r>
                          </w:p>
                        </w:txbxContent>
                      </v:textbox>
                    </v:shape>
                    <v:shape id="_x0000_s1279" type="#_x0000_t202" style="position:absolute;left:13521;top:9841;width:967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" filled="f" stroked="f" strokeweight="1.42pt">
                      <o:lock v:ext="edit" aspectratio="t"/>
                      <v:textbox style="mso-next-textbox:#_x0000_s1279" inset="0,0,0,0">
                        <w:txbxContent>
                          <w:p w:rsidR="00491985" w:rsidRPr="00E90F85" w:rsidRDefault="00191559" w:rsidP="00735F7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2.0</w:t>
                            </w:r>
                          </w:p>
                        </w:txbxContent>
                      </v:textbox>
                    </v:shape>
                    <v:shape id="_x0000_s1280" type="#_x0000_t202" style="position:absolute;left:15342;top:9818;width:1476;height:303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" filled="f" stroked="f" strokeweight="1.42pt">
                      <o:lock v:ext="edit" aspectratio="t"/>
                      <v:textbox style="mso-next-textbox:#_x0000_s1280" inset="0,0,0,0">
                        <w:txbxContent>
                          <w:p w:rsidR="00491985" w:rsidRPr="00E90F85" w:rsidRDefault="00491985" w:rsidP="00735F7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281" type="#_x0000_t202" style="position:absolute;left:14661;top:9818;width:563;height:303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" filled="f" stroked="f" strokeweight="1.42pt">
                      <o:lock v:ext="edit" aspectratio="t"/>
                      <v:textbox style="mso-next-textbox:#_x0000_s1281" inset="0,0,0,0">
                        <w:txbxContent>
                          <w:p w:rsidR="00491985" w:rsidRPr="00E90F85" w:rsidRDefault="00191559" w:rsidP="00735F7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  <v:shape id="_x0000_s1282" type="#_x0000_t202" style="position:absolute;left:6718;top:8645;width:3286;height:315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" filled="f" stroked="f" strokeweight="1.42pt">
                      <o:lock v:ext="edit" aspectratio="t"/>
                      <v:textbox style="mso-next-textbox:#_x0000_s1282" inset="0,0,0,0">
                        <w:txbxContent>
                          <w:p w:rsidR="00491985" w:rsidRPr="00E90F85" w:rsidRDefault="009F7AC8" w:rsidP="00735F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Beilage1</w:t>
                            </w:r>
                          </w:p>
                        </w:txbxContent>
                      </v:textbox>
                    </v:shape>
                    <v:shape id="_x0000_s1283" type="#_x0000_t202" style="position:absolute;left:14955;top:8618;width:1866;height:286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" filled="f" stroked="f" strokeweight="1.42pt">
                      <o:lock v:ext="edit" aspectratio="t"/>
                      <v:textbox style="mso-next-textbox:#_x0000_s1283" inset="0,0,0,0">
                        <w:txbxContent>
                          <w:p w:rsidR="00491985" w:rsidRPr="00E90F85" w:rsidRDefault="00491985" w:rsidP="00735F7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284" type="#_x0000_t202" style="position:absolute;left:13515;top:8632;width:1318;height:275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" filled="f" stroked="f" strokeweight="1.42pt">
                      <o:lock v:ext="edit" aspectratio="t"/>
                      <v:textbox style="mso-next-textbox:#_x0000_s1284" inset="0,0,0,0">
                        <w:txbxContent>
                          <w:p w:rsidR="00491985" w:rsidRPr="00E90F85" w:rsidRDefault="00491985" w:rsidP="00735F7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285" type="#_x0000_t202" style="position:absolute;left:10134;top:8591;width:3280;height:336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" filled="f" stroked="f" strokeweight="1.42pt">
                      <o:lock v:ext="edit" aspectratio="t"/>
                      <v:textbox style="mso-next-textbox:#_x0000_s1285" inset="0,0,0,0">
                        <w:txbxContent>
                          <w:p w:rsidR="00491985" w:rsidRPr="00E90F85" w:rsidRDefault="00491985" w:rsidP="00735F7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shape id="_x0000_s1286" type="#_x0000_t202" style="position:absolute;left:10171;top:9854;width:3191;height:80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" filled="f" stroked="f" strokeweight="1.42pt">
                      <o:lock v:ext="edit" aspectratio="t"/>
                      <v:textbox style="mso-next-textbox:#_x0000_s1286" inset="0,0,0,0">
                        <w:txbxContent>
                          <w:p w:rsidR="008F530D" w:rsidRDefault="008F530D" w:rsidP="008F530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Trinity</w:t>
                            </w:r>
                            <w:proofErr w:type="spellEnd"/>
                          </w:p>
                          <w:p w:rsidR="008F530D" w:rsidRPr="0090239E" w:rsidRDefault="008F530D" w:rsidP="008F530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USB-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Effect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Amplifier</w:t>
                            </w:r>
                            <w:proofErr w:type="spellEnd"/>
                          </w:p>
                          <w:p w:rsidR="00491985" w:rsidRPr="008F530D" w:rsidRDefault="00491985" w:rsidP="008F530D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shape id="_x0000_s1287" type="#_x0000_t202" style="position:absolute;left:13520;top:9214;width:2369;height:307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" filled="f" stroked="f" strokeweight="1.42pt">
                      <o:lock v:ext="edit" aspectratio="t"/>
                      <v:textbox style="mso-next-textbox:#_x0000_s1287" inset="0,0,0,0">
                        <w:txbxContent>
                          <w:p w:rsidR="00BC42FF" w:rsidRPr="005D5C55" w:rsidRDefault="00BC42FF" w:rsidP="00BC42F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Schaltplan</w:t>
                            </w:r>
                          </w:p>
                          <w:p w:rsidR="00491985" w:rsidRPr="005D5C55" w:rsidRDefault="00491985" w:rsidP="00735F7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0000_s1288" type="#_x0000_t202" style="position:absolute;left:10124;top:9208;width:1259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" filled="f" stroked="f" strokeweight="1.42pt">
                      <o:lock v:ext="edit" aspectratio="t"/>
                      <v:textbox style="mso-next-textbox:#_x0000_s1288" inset="0,0,0,0">
                        <w:txbxContent>
                          <w:p w:rsidR="00491985" w:rsidRPr="005D5C55" w:rsidRDefault="00491985" w:rsidP="00735F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289" type="#_x0000_t202" style="position:absolute;left:11475;top:9214;width:597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" filled="f" stroked="f" strokeweight="1.42pt">
                      <o:lock v:ext="edit" aspectratio="t"/>
                      <v:textbox style="mso-next-textbox:#_x0000_s1289" inset="0,0,0,0">
                        <w:txbxContent>
                          <w:p w:rsidR="00491985" w:rsidRPr="00DF75BF" w:rsidRDefault="00491985" w:rsidP="00735F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290" type="#_x0000_t202" style="position:absolute;left:16010;top:9233;width:81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" filled="f" stroked="f" strokeweight="1.42pt">
                      <o:lock v:ext="edit" aspectratio="t"/>
                      <v:textbox style="mso-next-textbox:#_x0000_s1290" inset="0,0,0,0">
                        <w:txbxContent>
                          <w:p w:rsidR="00491985" w:rsidRPr="00DF75BF" w:rsidRDefault="00191559" w:rsidP="00735F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SpoW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291" type="#_x0000_t202" style="position:absolute;left:13510;top:10409;width:589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" filled="f" stroked="f" strokeweight="1.42pt">
                      <o:lock v:ext="edit" aspectratio="t"/>
                      <v:textbox style="mso-next-textbox:#_x0000_s1291" inset="0,0,0,0">
                        <w:txbxContent>
                          <w:p w:rsidR="00491985" w:rsidRPr="00DF75BF" w:rsidRDefault="00491985" w:rsidP="00735F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292" type="#_x0000_t202" style="position:absolute;left:14186;top:10409;width:36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" filled="f" stroked="f" strokeweight="1.42pt">
                      <o:lock v:ext="edit" aspectratio="t"/>
                      <v:textbox style="mso-next-textbox:#_x0000_s1292" inset="0,0,0,0">
                        <w:txbxContent>
                          <w:p w:rsidR="00491985" w:rsidRPr="00DF75BF" w:rsidRDefault="00491985" w:rsidP="00735F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293" type="#_x0000_t202" style="position:absolute;left:16006;top:10418;width:36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" filled="f" stroked="f" strokeweight="1.42pt">
                      <o:lock v:ext="edit" aspectratio="t"/>
                      <v:textbox style="mso-next-textbox:#_x0000_s1293" inset="0,0,0,0">
                        <w:txbxContent>
                          <w:p w:rsidR="00491985" w:rsidRPr="00DF75BF" w:rsidRDefault="00191559" w:rsidP="00735F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294" type="#_x0000_t202" style="position:absolute;left:16473;top:10409;width:36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" filled="f" stroked="f" strokeweight="1.42pt">
                      <o:lock v:ext="edit" aspectratio="t"/>
                      <v:textbox style="mso-next-textbox:#_x0000_s1294" inset="0,0,0,0">
                        <w:txbxContent>
                          <w:p w:rsidR="00491985" w:rsidRPr="00DF75BF" w:rsidRDefault="00191559" w:rsidP="00735F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295" type="#_x0000_t202" style="position:absolute;left:14661;top:10431;width:1241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" filled="f" stroked="f" strokeweight="1.42pt">
                      <o:lock v:ext="edit" aspectratio="t"/>
                      <v:textbox style="mso-next-textbox:#_x0000_s1295" inset="0,0,0,0">
                        <w:txbxContent>
                          <w:p w:rsidR="00491985" w:rsidRPr="00DF75BF" w:rsidRDefault="00491985" w:rsidP="00735F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296" type="#_x0000_t202" style="position:absolute;left:6768;top:10020;width:3188;height:351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" filled="f" stroked="f" strokeweight="1.42pt">
                      <o:lock v:ext="edit" aspectratio="t"/>
                      <v:textbox style="mso-next-textbox:#_x0000_s1296" inset="0,0,0,0">
                        <w:txbxContent>
                          <w:p w:rsidR="00491985" w:rsidRPr="00922583" w:rsidRDefault="00491985" w:rsidP="00735F7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HTBLuVA</w:t>
                            </w:r>
                            <w:proofErr w:type="spellEnd"/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Salzburg</w:t>
                            </w:r>
                          </w:p>
                        </w:txbxContent>
                      </v:textbox>
                    </v:shape>
                    <v:shape id="_x0000_s1297" type="#_x0000_t202" style="position:absolute;left:6790;top:10370;width:3188;height:297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" filled="f" stroked="f" strokeweight="1.42pt">
                      <o:lock v:ext="edit" aspectratio="t"/>
                      <v:textbox style="mso-next-textbox:#_x0000_s1297" inset="0,0,0,0">
                        <w:txbxContent>
                          <w:p w:rsidR="0090239E" w:rsidRPr="00D00A94" w:rsidRDefault="0090239E" w:rsidP="009023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Technische Informatik</w:t>
                            </w:r>
                          </w:p>
                          <w:p w:rsidR="00491985" w:rsidRPr="0090239E" w:rsidRDefault="00D14075" w:rsidP="0090239E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Cs w:val="24"/>
                                <w:lang w:eastAsia="de-AT"/>
                              </w:rPr>
                              <w:drawing>
                                <wp:inline distT="0" distB="0" distL="0" distR="0">
                                  <wp:extent cx="353695" cy="182880"/>
                                  <wp:effectExtent l="19050" t="0" r="8255" b="0"/>
                                  <wp:docPr id="19" name="Bild 1" descr="P:\HTBLuVA\SMD_Matrix\TRINITY_V2_0_R00\Trinity_V2_0_R00-schematics_p1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:\HTBLuVA\SMD_Matrix\TRINITY_V2_0_R00\Trinity_V2_0_R00-schematics_p1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3695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298" type="#_x0000_t202" style="position:absolute;left:12156;top:9227;width:597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" filled="f" stroked="f" strokeweight="1.42pt">
                      <o:lock v:ext="edit" aspectratio="t"/>
                      <v:textbox style="mso-next-textbox:#_x0000_s1298" inset="0,0,0,0">
                        <w:txbxContent>
                          <w:p w:rsidR="00491985" w:rsidRPr="00DF75BF" w:rsidRDefault="00191559" w:rsidP="00735F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WohP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299" type="#_x0000_t202" style="position:absolute;left:12817;top:9230;width:597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" filled="f" stroked="f" strokeweight="1.42pt">
                      <o:lock v:ext="edit" aspectratio="t"/>
                      <v:textbox style="mso-next-textbox:#_x0000_s1299" inset="0,0,0,0">
                        <w:txbxContent>
                          <w:p w:rsidR="00491985" w:rsidRPr="00DF75BF" w:rsidRDefault="00191559" w:rsidP="00735F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WohP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300" type="#_x0000_t202" style="position:absolute;left:7242;top:9020;width:2215;height:954;mso-width-relative:margin;mso-height-relative:margin" filled="f" stroked="f" strokeweight="1.42pt">
                    <v:textbox style="mso-next-textbox:#_x0000_s1300">
                      <w:txbxContent>
                        <w:p w:rsidR="00491985" w:rsidRDefault="00491985" w:rsidP="00735F78">
                          <w:pPr>
                            <w:rPr>
                              <w:lang w:val="de-DE"/>
                            </w:rPr>
                          </w:pPr>
                          <w:r w:rsidRPr="000F73CA">
                            <w:rPr>
                              <w:noProof/>
                              <w:lang w:eastAsia="de-AT"/>
                            </w:rPr>
                            <w:drawing>
                              <wp:inline distT="0" distB="0" distL="0" distR="0">
                                <wp:extent cx="1214120" cy="527970"/>
                                <wp:effectExtent l="19050" t="0" r="5080" b="0"/>
                                <wp:docPr id="7" name="Bild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4120" cy="5279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_x0000_s1301" style="position:absolute;left:6631;top:8367;width:10207;height:2383" coordorigin="6631,8367" coordsize="10207,2383">
                  <v:line id="Gerade Verbindung 12" o:spid="_x0000_s1302" style="position:absolute;visibility:visible;mso-position-horizontal-relative:right-margin-area;mso-position-vertical-relative:bottom-margin-area;mso-width-relative:margin;mso-height-relative:margin" from="14853,8377" to="14853,8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" strokecolor="black [3213]" strokeweight="1.42pt"/>
                  <v:line id="Gerade Verbindung 13" o:spid="_x0000_s1303" style="position:absolute;visibility:visible;mso-position-horizontal-relative:right-margin-area;mso-position-vertical-relative:bottom-margin-area;mso-width-relative:margin;mso-height-relative:margin" from="15931,8972" to="15931,9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" strokecolor="black [3213]" strokeweight="1.42pt"/>
                  <v:line id="Gerade Verbindung 15" o:spid="_x0000_s1304" style="position:absolute;visibility:visible;mso-position-horizontal-relative:right-margin-area;mso-position-vertical-relative:bottom-margin-area;mso-width-relative:margin;mso-height-relative:margin" from="14570,9567" to="14570,10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" strokecolor="black [3213]" strokeweight="1.42pt"/>
                  <v:line id="Gerade Verbindung 2" o:spid="_x0000_s1305" style="position:absolute;visibility:visible;mso-position-horizontal-relative:right-margin-area;mso-position-vertical-relative:bottom-margin-area;mso-width-relative:margin;mso-height-relative:margin" from="6632,8367" to="16837,8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" strokecolor="black [3213]" strokeweight="1.42pt"/>
                  <v:line id="Gerade Verbindung 3" o:spid="_x0000_s1306" style="position:absolute;visibility:visible;mso-position-horizontal-relative:right-margin-area;mso-position-vertical-relative:bottom-margin-area;mso-width-relative:margin;mso-height-relative:margin" from="6632,8367" to="6632,10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" strokecolor="black [3213]" strokeweight="1.42pt"/>
                  <v:line id="Gerade Verbindung 4" o:spid="_x0000_s1307" style="position:absolute;visibility:visible;mso-position-horizontal-relative:right-margin-area;mso-position-vertical-relative:bottom-margin-area;mso-width-relative:margin;mso-height-relative:margin" from="13436,8367" to="13436,10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" strokecolor="black [3213]" strokeweight="1.42pt"/>
                  <v:line id="Gerade Verbindung 5" o:spid="_x0000_s1308" style="position:absolute;visibility:visible;mso-position-horizontal-relative:right-margin-area;mso-position-vertical-relative:bottom-margin-area;mso-width-relative:margin;mso-height-relative:margin" from="10034,8367" to="10034,10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" strokecolor="black [3213]" strokeweight="1.42pt"/>
                  <v:line id="Gerade Verbindung 6" o:spid="_x0000_s1309" style="position:absolute;visibility:visible;mso-position-horizontal-relative:right-margin-area;mso-position-vertical-relative:bottom-margin-area;mso-width-relative:margin;mso-height-relative:margin" from="6631,8962" to="16836,8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" strokecolor="black [3213]" strokeweight="1.42pt"/>
                  <v:line id="Gerade Verbindung 7" o:spid="_x0000_s1310" style="position:absolute;visibility:visible;mso-position-horizontal-relative:right-margin-area;mso-position-vertical-relative:bottom-margin-area;mso-width-relative:margin;mso-height-relative:margin" from="10034,9557" to="16837,9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" strokecolor="black [3213]" strokeweight="1.42pt"/>
                  <v:line id="Gerade Verbindung 8" o:spid="_x0000_s1311" style="position:absolute;visibility:visible;mso-position-horizontal-relative:right-margin-area;mso-position-vertical-relative:bottom-margin-area;mso-width-relative:margin;mso-height-relative:margin" from="13436,10153" to="16838,10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" strokecolor="black [3213]" strokeweight="1.42pt"/>
                  <v:line id="Gerade Verbindung 9" o:spid="_x0000_s1312" style="position:absolute;visibility:visible;mso-position-horizontal-relative:right-margin-area;mso-position-vertical-relative:bottom-margin-area;mso-width-relative:margin;mso-height-relative:margin" from="11395,8962" to="11395,9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" strokecolor="black [3213]" strokeweight="1.42pt"/>
                  <v:line id="Gerade Verbindung 10" o:spid="_x0000_s1313" style="position:absolute;visibility:visible;mso-position-horizontal-relative:right-margin-area;mso-position-vertical-relative:bottom-margin-area;mso-width-relative:margin;mso-height-relative:margin" from="12756,8962" to="12756,9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" strokecolor="black [3213]" strokeweight="1.42pt"/>
                  <v:line id="Gerade Verbindung 11" o:spid="_x0000_s1314" style="position:absolute;visibility:visible;mso-position-horizontal-relative:right-margin-area;mso-position-vertical-relative:bottom-margin-area;mso-width-relative:margin;mso-height-relative:margin" from="12075,8962" to="12075,9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" strokecolor="black [3213]" strokeweight="1.42pt"/>
                  <v:line id="Gerade Verbindung 14" o:spid="_x0000_s1315" style="position:absolute;visibility:visible;mso-position-horizontal-relative:right-margin-area;mso-position-vertical-relative:bottom-margin-area;mso-width-relative:margin;mso-height-relative:margin" from="15250,9557" to="15250,10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" strokecolor="black [3213]" strokeweight="1.42pt"/>
                  <v:line id="Gerade Verbindung 16" o:spid="_x0000_s1316" style="position:absolute;visibility:visible;mso-position-horizontal-relative:right-margin-area;mso-position-vertical-relative:bottom-margin-area;mso-width-relative:margin;mso-height-relative:margin" from="14116,10152" to="14116,1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" strokecolor="black [3213]" strokeweight="1.42pt"/>
                  <v:line id="Gerade Verbindung 17" o:spid="_x0000_s1317" style="position:absolute;visibility:visible;mso-position-horizontal-relative:right-margin-area;mso-position-vertical-relative:bottom-margin-area;mso-width-relative:margin;mso-height-relative:margin" from="14571,10153" to="14571,10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" strokecolor="black [3213]" strokeweight="1.42pt"/>
                  <v:line id="Gerade Verbindung 18" o:spid="_x0000_s1318" style="position:absolute;visibility:visible;mso-position-horizontal-relative:right-margin-area;mso-position-vertical-relative:bottom-margin-area;mso-width-relative:margin;mso-height-relative:margin" from="15931,10154" to="15931,10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" strokecolor="black [3213]" strokeweight="1.42pt"/>
                  <v:line id="Gerade Verbindung 19" o:spid="_x0000_s1319" style="position:absolute;visibility:visible;mso-position-horizontal-relative:right-margin-area;mso-position-vertical-relative:bottom-margin-area;mso-width-relative:margin;mso-height-relative:margin" from="16384,10155" to="16384,10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" strokecolor="black [3213]" strokeweight="1.42pt"/>
                </v:group>
              </v:group>
            </v:group>
            <v:group id="_x0000_s1414" style="position:absolute;left:1427;top:15999;width:11593;height:283" coordorigin="1427,15999" coordsize="11593,283" o:regroupid="21">
              <v:shape id="_x0000_s1371" type="#_x0000_t202" style="position:absolute;left:12197;top:15999;width:823;height:283;v-text-anchor:middle" o:regroupid="22" filled="f" stroked="f" strokeweight=".71pt">
                <v:textbox style="mso-next-textbox:#_x0000_s1371" inset="0,0,0,0">
                  <w:txbxContent>
                    <w:p w:rsidR="00491985" w:rsidRDefault="00491985" w:rsidP="00B7200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v:shape id="_x0000_s1355" type="#_x0000_t202" style="position:absolute;left:4233;top:15999;width:2664;height:283;v-text-anchor:middle" o:regroupid="22" filled="f" stroked="f" strokeweight=".71pt">
                <v:textbox style="mso-next-textbox:#_x0000_s1355" inset="0,0,0,0">
                  <w:txbxContent>
                    <w:p w:rsidR="00491985" w:rsidRDefault="00491985" w:rsidP="003C04A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  <v:shape id="_x0000_s1356" type="#_x0000_t202" style="position:absolute;left:6897;top:15999;width:2664;height:283;v-text-anchor:middle" o:regroupid="22" filled="f" stroked="f" strokeweight=".71pt">
                <v:textbox style="mso-next-textbox:#_x0000_s1356" inset="0,0,0,0">
                  <w:txbxContent>
                    <w:p w:rsidR="00491985" w:rsidRDefault="00491985" w:rsidP="003C04A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1357" type="#_x0000_t202" style="position:absolute;left:9561;top:15999;width:2663;height:283;v-text-anchor:middle" o:regroupid="22" filled="f" stroked="f" strokeweight=".71pt">
                <v:textbox style="mso-next-textbox:#_x0000_s1357" inset="0,0,0,0">
                  <w:txbxContent>
                    <w:p w:rsidR="00491985" w:rsidRDefault="00491985" w:rsidP="003C04A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  <v:shape id="_x0000_s1361" type="#_x0000_t32" style="position:absolute;left:1434;top:15999;width:11586;height:1;v-text-anchor:middle" o:connectortype="straight" o:regroupid="22" strokeweight=".71pt"/>
              <v:shape id="_x0000_s1362" type="#_x0000_t32" style="position:absolute;left:6897;top:15999;width:0;height:283;v-text-anchor:middle" o:connectortype="straight" o:regroupid="22" strokeweight=".71pt"/>
              <v:shape id="_x0000_s1363" type="#_x0000_t202" style="position:absolute;left:1427;top:15999;width:2800;height:283;v-text-anchor:middle" o:regroupid="22" filled="f" stroked="f" strokeweight=".71pt">
                <v:textbox style="mso-next-textbox:#_x0000_s1363" inset="0,0,0,0">
                  <w:txbxContent>
                    <w:p w:rsidR="00491985" w:rsidRDefault="00491985" w:rsidP="003C04A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  <v:shape id="_x0000_s1364" type="#_x0000_t32" style="position:absolute;left:4226;top:15999;width:0;height:283;v-text-anchor:middle" o:connectortype="straight" o:regroupid="22" strokeweight=".71pt"/>
              <v:shape id="_x0000_s1365" type="#_x0000_t32" style="position:absolute;left:9561;top:15999;width:0;height:283;v-text-anchor:middle" o:connectortype="straight" o:regroupid="22" strokeweight=".71pt"/>
              <v:shape id="_x0000_s1366" type="#_x0000_t32" style="position:absolute;left:12224;top:15999;width:0;height:283;v-text-anchor:middle" o:connectortype="straight" o:regroupid="22" strokeweight=".71pt"/>
            </v:group>
            <v:group id="_x0000_s1416" style="position:absolute;left:1152;top:590;width:294;height:15409" coordorigin="1152,590" coordsize="294,15409" o:regroupid="21">
              <v:shape id="_x0000_s1353" type="#_x0000_t202" style="position:absolute;left:1162;top:13910;width:283;height:2089;v-text-anchor:middle" o:regroupid="22" filled="f" stroked="f" strokeweight=".71pt">
                <v:textbox style="mso-next-textbox:#_x0000_s1353" inset="0,0,0,0">
                  <w:txbxContent>
                    <w:p w:rsidR="00491985" w:rsidRDefault="00491985" w:rsidP="003C04A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  <v:shape id="_x0000_s1348" type="#_x0000_t202" style="position:absolute;left:1162;top:590;width:283;height:2663;v-text-anchor:middle" o:regroupid="22" filled="f" stroked="f" strokeweight=".71pt">
                <v:textbox style="mso-next-textbox:#_x0000_s1348" inset="0,0,0,0">
                  <w:txbxContent>
                    <w:p w:rsidR="00491985" w:rsidRDefault="00491985" w:rsidP="003C04AB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  <v:shape id="_x0000_s1349" type="#_x0000_t202" style="position:absolute;left:1162;top:3250;width:283;height:2665;v-text-anchor:middle" o:regroupid="22" filled="f" stroked="f" strokeweight=".71pt">
                <v:textbox style="mso-next-textbox:#_x0000_s1349" inset="0,0,0,0">
                  <w:txbxContent>
                    <w:p w:rsidR="00491985" w:rsidRDefault="00491985" w:rsidP="003C04A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  <v:shape id="_x0000_s1350" type="#_x0000_t202" style="position:absolute;left:1162;top:5915;width:283;height:2665;v-text-anchor:middle" o:regroupid="22" filled="f" stroked="f" strokeweight=".71pt">
                <v:textbox style="mso-next-textbox:#_x0000_s1350" inset="0,0,0,0">
                  <w:txbxContent>
                    <w:p w:rsidR="00491985" w:rsidRDefault="00491985" w:rsidP="003C04A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  <v:shape id="_x0000_s1351" type="#_x0000_t202" style="position:absolute;left:1162;top:8580;width:283;height:2665;v-text-anchor:middle" o:regroupid="22" filled="f" stroked="f" strokeweight=".71pt">
                <v:textbox style="mso-next-textbox:#_x0000_s1351" inset="0,0,0,0">
                  <w:txbxContent>
                    <w:p w:rsidR="00491985" w:rsidRDefault="00491985" w:rsidP="003C04A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  <v:shape id="_x0000_s1352" type="#_x0000_t202" style="position:absolute;left:1162;top:11245;width:283;height:2665;v-text-anchor:middle" o:regroupid="22" filled="f" stroked="f" strokeweight=".71pt">
                <v:textbox style="mso-next-textbox:#_x0000_s1352" inset="0,0,0,0">
                  <w:txbxContent>
                    <w:p w:rsidR="00491985" w:rsidRDefault="00491985" w:rsidP="003C04A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  <v:shape id="_x0000_s1380" type="#_x0000_t32" style="position:absolute;left:1445;top:866;width:1;height:15133;v-text-anchor:middle" o:connectortype="straight" o:regroupid="22" strokeweight=".71pt"/>
              <v:shape id="_x0000_s1381" type="#_x0000_t32" style="position:absolute;left:1162;top:3250;width:283;height:0;flip:x;v-text-anchor:middle" o:connectortype="straight" o:regroupid="22" strokeweight=".71pt"/>
              <v:shape id="_x0000_s1382" type="#_x0000_t32" style="position:absolute;left:1152;top:5915;width:283;height:0;flip:x;v-text-anchor:middle" o:connectortype="straight" o:regroupid="22" strokeweight=".71pt"/>
              <v:shape id="_x0000_s1383" type="#_x0000_t32" style="position:absolute;left:1152;top:8580;width:283;height:0;flip:x;v-text-anchor:middle" o:connectortype="straight" o:regroupid="22" strokeweight=".71pt"/>
              <v:shape id="_x0000_s1384" type="#_x0000_t32" style="position:absolute;left:1152;top:11245;width:283;height:0;flip:x;v-text-anchor:middle" o:connectortype="straight" o:regroupid="22" strokeweight=".71pt"/>
              <v:shape id="_x0000_s1385" type="#_x0000_t32" style="position:absolute;left:1162;top:13910;width:283;height:0;flip:x;v-text-anchor:middle" o:connectortype="straight" o:regroupid="22" strokeweight=".71pt"/>
            </v:group>
            <v:group id="_x0000_s1422" style="position:absolute;left:22944;top:588;width:293;height:13306" coordorigin="22944,588" coordsize="293,13306" o:regroupid="21">
              <v:shape id="_x0000_s1392" type="#_x0000_t202" style="position:absolute;left:22954;top:588;width:272;height:2665;v-text-anchor:middle" o:regroupid="22" filled="f" stroked="f" strokecolor="black [3213]" strokeweight=".71pt">
                <v:textbox style="mso-next-textbox:#_x0000_s1392" inset="0,0,0,0">
                  <w:txbxContent>
                    <w:p w:rsidR="00491985" w:rsidRDefault="00491985" w:rsidP="001B1D64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  <v:shape id="_x0000_s1393" type="#_x0000_t202" style="position:absolute;left:22957;top:3254;width:272;height:2665;v-text-anchor:middle" o:regroupid="22" filled="f" stroked="f" strokeweight=".71pt">
                <v:textbox style="mso-next-textbox:#_x0000_s1393" inset="0,0,0,0">
                  <w:txbxContent>
                    <w:p w:rsidR="00491985" w:rsidRDefault="00491985" w:rsidP="001B1D6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  <v:shape id="_x0000_s1394" type="#_x0000_t202" style="position:absolute;left:22954;top:5919;width:272;height:2665;v-text-anchor:middle" o:regroupid="22" filled="f" stroked="f" strokeweight=".71pt">
                <v:textbox style="mso-next-textbox:#_x0000_s1394" inset="0,0,0,0">
                  <w:txbxContent>
                    <w:p w:rsidR="00491985" w:rsidRDefault="00491985" w:rsidP="001B1D6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  <v:shape id="_x0000_s1395" type="#_x0000_t202" style="position:absolute;left:22954;top:8584;width:272;height:2665;v-text-anchor:middle" o:regroupid="22" filled="f" stroked="f" strokeweight=".71pt">
                <v:textbox style="mso-next-textbox:#_x0000_s1395" inset="0,0,0,0">
                  <w:txbxContent>
                    <w:p w:rsidR="00491985" w:rsidRDefault="00491985" w:rsidP="001B1D6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  <v:shape id="_x0000_s1396" type="#_x0000_t202" style="position:absolute;left:22954;top:11249;width:272;height:2645;v-text-anchor:middle" o:regroupid="22" filled="f" stroked="f" strokeweight=".71pt">
                <v:textbox style="mso-next-textbox:#_x0000_s1396" inset="0,0,0,0">
                  <w:txbxContent>
                    <w:p w:rsidR="00491985" w:rsidRDefault="00491985" w:rsidP="001B1D6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  <v:shape id="_x0000_s1397" type="#_x0000_t32" style="position:absolute;left:22944;top:866;width:0;height:13028;v-text-anchor:middle" o:connectortype="straight" o:regroupid="22" strokeweight=".71pt"/>
              <v:shape id="_x0000_s1398" type="#_x0000_t32" style="position:absolute;left:22965;top:3254;width:272;height:0;flip:x;v-text-anchor:middle" o:connectortype="straight" o:regroupid="22" strokeweight=".71pt"/>
              <v:shape id="_x0000_s1399" type="#_x0000_t32" style="position:absolute;left:22944;top:5919;width:272;height:0;flip:x;v-text-anchor:middle" o:connectortype="straight" o:regroupid="22" strokeweight=".71pt"/>
              <v:shape id="_x0000_s1400" type="#_x0000_t32" style="position:absolute;left:22944;top:8584;width:272;height:0;flip:x;v-text-anchor:middle" o:connectortype="straight" o:regroupid="22" strokeweight=".71pt"/>
              <v:shape id="_x0000_s1401" type="#_x0000_t32" style="position:absolute;left:22944;top:11249;width:272;height:0;flip:x;v-text-anchor:middle" o:connectortype="straight" o:regroupid="22" strokeweight=".71pt"/>
            </v:group>
            <v:group id="_x0000_s1423" style="position:absolute;left:1445;top:583;width:21499;height:283" coordorigin="1445,583" coordsize="21499,283" o:regroupid="21">
              <v:shape id="_x0000_s1334" type="#_x0000_t202" style="position:absolute;left:20179;top:583;width:2652;height:282;v-text-anchor:middle" o:regroupid="23" filled="f" stroked="f" strokeweight=".71pt">
                <v:textbox style="mso-next-textbox:#_x0000_s1334" inset="0,0,0,0">
                  <w:txbxContent>
                    <w:p w:rsidR="00491985" w:rsidRDefault="00491985" w:rsidP="0008737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_x0000_s1322" type="#_x0000_t202" style="position:absolute;left:4206;top:583;width:2664;height:282;v-text-anchor:middle" o:regroupid="23" filled="f" stroked="f" strokeweight=".71pt">
                <v:textbox style="mso-next-textbox:#_x0000_s1322" inset="0,0,0,0">
                  <w:txbxContent>
                    <w:p w:rsidR="00491985" w:rsidRDefault="00491985" w:rsidP="0008737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  <v:shape id="_x0000_s1328" type="#_x0000_t202" style="position:absolute;left:6870;top:583;width:2663;height:282;v-text-anchor:middle" o:regroupid="23" filled="f" stroked="f" strokeweight=".71pt">
                <v:textbox style="mso-next-textbox:#_x0000_s1328" inset="0,0,0,0">
                  <w:txbxContent>
                    <w:p w:rsidR="00491985" w:rsidRDefault="00491985" w:rsidP="0008737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  <v:shape id="_x0000_s1329" type="#_x0000_t202" style="position:absolute;left:9533;top:583;width:2664;height:282;v-text-anchor:middle" o:regroupid="23" filled="f" stroked="f" strokeweight=".71pt">
                <v:textbox style="mso-next-textbox:#_x0000_s1329" inset="0,0,0,0">
                  <w:txbxContent>
                    <w:p w:rsidR="00491985" w:rsidRDefault="00491985" w:rsidP="0008737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  <v:shape id="_x0000_s1330" type="#_x0000_t202" style="position:absolute;left:12197;top:583;width:2664;height:282;v-text-anchor:middle" o:regroupid="23" filled="f" stroked="f" strokeweight=".71pt">
                <v:textbox style="mso-next-textbox:#_x0000_s1330" inset="0,0,0,0">
                  <w:txbxContent>
                    <w:p w:rsidR="00491985" w:rsidRDefault="00491985" w:rsidP="0008737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v:shape id="_x0000_s1331" type="#_x0000_t202" style="position:absolute;left:14861;top:583;width:2663;height:282;v-text-anchor:middle" o:regroupid="23" filled="f" stroked="f" strokeweight=".71pt">
                <v:textbox style="mso-next-textbox:#_x0000_s1331" inset="0,0,0,0">
                  <w:txbxContent>
                    <w:p w:rsidR="00491985" w:rsidRDefault="00491985" w:rsidP="0008737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  <v:shape id="_x0000_s1332" type="#_x0000_t202" style="position:absolute;left:17524;top:583;width:2664;height:282;v-text-anchor:middle" o:regroupid="23" filled="f" stroked="f" strokeweight=".71pt">
                <v:textbox style="mso-next-textbox:#_x0000_s1332" inset="0,0,0,0">
                  <w:txbxContent>
                    <w:p w:rsidR="00491985" w:rsidRDefault="00491985" w:rsidP="0008737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  <v:shape id="_x0000_s1335" type="#_x0000_t32" style="position:absolute;left:1445;top:865;width:21499;height:1;v-text-anchor:middle" o:connectortype="straight" o:regroupid="23" strokeweight=".71pt"/>
              <v:shape id="_x0000_s1336" type="#_x0000_t32" style="position:absolute;left:6870;top:583;width:0;height:282;v-text-anchor:middle" o:connectortype="straight" o:regroupid="23" strokeweight=".71pt"/>
              <v:shape id="_x0000_s1337" type="#_x0000_t202" style="position:absolute;left:1553;top:583;width:2647;height:282;v-text-anchor:middle" o:regroupid="23" filled="f" stroked="f" strokeweight=".71pt">
                <v:textbox style="mso-next-textbox:#_x0000_s1337" inset="0,0,0,0">
                  <w:txbxContent>
                    <w:p w:rsidR="00491985" w:rsidRDefault="00491985" w:rsidP="003C04A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  <v:shape id="_x0000_s1339" type="#_x0000_t32" style="position:absolute;left:4199;top:583;width:0;height:282;v-text-anchor:middle" o:connectortype="straight" o:regroupid="23" strokeweight=".71pt"/>
              <v:shape id="_x0000_s1340" type="#_x0000_t32" style="position:absolute;left:9533;top:583;width:0;height:282;v-text-anchor:middle" o:connectortype="straight" o:regroupid="23" strokeweight=".71pt"/>
              <v:shape id="_x0000_s1341" type="#_x0000_t32" style="position:absolute;left:12197;top:583;width:0;height:282;v-text-anchor:middle" o:connectortype="straight" o:regroupid="23" strokeweight=".71pt"/>
              <v:shape id="_x0000_s1342" type="#_x0000_t32" style="position:absolute;left:14861;top:583;width:0;height:282;v-text-anchor:middle" o:connectortype="straight" o:regroupid="23" strokeweight=".71pt"/>
              <v:shape id="_x0000_s1343" type="#_x0000_t32" style="position:absolute;left:17524;top:583;width:0;height:282;v-text-anchor:middle" o:connectortype="straight" o:regroupid="23" strokeweight=".71pt"/>
              <v:shape id="_x0000_s1344" type="#_x0000_t32" style="position:absolute;left:20179;top:583;width:0;height:282;v-text-anchor:middle" o:connectortype="straight" o:regroupid="23" strokeweight=".71pt"/>
            </v:group>
          </v:group>
        </w:pict>
      </w:r>
      <w:r>
        <w:rPr>
          <w:noProof/>
          <w:lang w:eastAsia="de-AT"/>
        </w:rPr>
        <w:pict>
          <v:shape id="_x0000_s1321" type="#_x0000_t202" style="position:absolute;margin-left:20.95pt;margin-top:1.6pt;width:132.4pt;height:19.85pt;z-index:251868160;v-text-anchor:middle" filled="f" stroked="f" strokeweight="1.42pt">
            <v:textbox style="mso-next-textbox:#_x0000_s1321">
              <w:txbxContent>
                <w:p w:rsidR="00491985" w:rsidRDefault="00491985" w:rsidP="00087376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de-AT"/>
        </w:rPr>
        <w:pict>
          <v:line id="Gerade Verbindung 40" o:spid="_x0000_s1084" style="position:absolute;z-index:251659264;visibility:visible;mso-position-horizontal-relative:margin;mso-position-vertical-relative:bottom-margin-area;mso-width-relative:margin;mso-height-relative:margin" from="182.05pt,241.55pt" to="522.4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" strokecolor="black [3213]" strokeweight="1.42pt">
            <w10:wrap anchorx="margin" anchory="margin"/>
          </v:line>
        </w:pict>
      </w:r>
      <w:r>
        <w:rPr>
          <w:noProof/>
          <w:lang w:eastAsia="de-AT"/>
        </w:rPr>
        <w:pict>
          <v:line id="Gerade Verbindung 38" o:spid="_x0000_s1083" style="position:absolute;z-index:251660288;visibility:visible;mso-position-horizontal-relative:margin;mso-position-vertical-relative:bottom-margin-area;mso-width-relative:margin;mso-height-relative:margin" from="11.95pt,182.05pt" to="522.4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" o:allowincell="f" strokecolor="black [3213]" strokeweight=".5mm">
            <w10:wrap anchorx="margin" anchory="margin"/>
            <w10:anchorlock/>
          </v:line>
        </w:pict>
      </w:r>
      <w:r>
        <w:rPr>
          <w:noProof/>
          <w:lang w:eastAsia="de-AT"/>
        </w:rPr>
        <w:pict>
          <v:line id="Gerade Verbindung 39" o:spid="_x0000_s1082" style="position:absolute;z-index:251661312;visibility:visible;mso-position-horizontal-relative:margin;mso-position-vertical-relative:bottom-margin-area;mso-width-relative:margin;mso-height-relative:margin" from="11.95pt,211.75pt" to="522.4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" strokecolor="black [3213]" strokeweight="1.42pt">
            <w10:wrap anchorx="margin" anchory="margin"/>
            <w10:anchorlock/>
          </v:line>
        </w:pict>
      </w:r>
      <w:r>
        <w:rPr>
          <w:noProof/>
          <w:lang w:eastAsia="de-AT"/>
        </w:rPr>
        <w:pict>
          <v:line id="Gerade Verbindung 37" o:spid="_x0000_s1081" style="position:absolute;z-index:251662336;visibility:visible;mso-position-vertical-relative:bottom-margin-area;mso-width-relative:margin;mso-height-relative:margin" from="352.15pt,271.25pt" to="522.4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" strokecolor="black [3213]" strokeweight="1.42pt">
            <w10:wrap anchory="margin"/>
          </v:line>
        </w:pict>
      </w:r>
      <w:r>
        <w:rPr>
          <w:noProof/>
          <w:lang w:eastAsia="de-AT"/>
        </w:rPr>
        <w:pict>
          <v:line id="Gerade Verbindung 47" o:spid="_x0000_s1080" style="position:absolute;z-index:251663360;visibility:visible;mso-position-horizontal-relative:margin;mso-position-vertical-relative:bottom-margin-area;mso-width-relative:margin;mso-height-relative:margin" from="182.2pt,182.05pt" to="182.2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" strokecolor="black [3213]" strokeweight="1.42pt">
            <w10:wrap anchorx="margin" anchory="margin"/>
          </v:line>
        </w:pict>
      </w:r>
      <w:r>
        <w:rPr>
          <w:noProof/>
          <w:lang w:eastAsia="de-AT"/>
        </w:rPr>
        <w:pict>
          <v:line id="Gerade Verbindung 46" o:spid="_x0000_s1079" style="position:absolute;z-index:251664384;visibility:visible;mso-position-horizontal-relative:margin;mso-position-vertical-relative:bottom-margin-area;mso-width-relative:margin;mso-height-relative:margin" from="182.2pt,211.8pt" to="182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" strokecolor="black [3213]" strokeweight="1.42pt">
            <w10:wrap anchorx="margin" anchory="margin"/>
          </v:line>
        </w:pict>
      </w:r>
      <w:r>
        <w:rPr>
          <w:noProof/>
          <w:lang w:eastAsia="de-AT"/>
        </w:rPr>
        <w:pict>
          <v:line id="Gerade Verbindung 45" o:spid="_x0000_s1078" style="position:absolute;z-index:251665408;visibility:visible;mso-position-vertical-relative:bottom-margin-area;mso-width-relative:margin;mso-height-relative:margin" from="352.2pt,182.05pt" to="352.2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" strokecolor="black [3213]" strokeweight="1.42pt">
            <w10:wrap anchory="margin"/>
          </v:line>
        </w:pict>
      </w:r>
      <w:r>
        <w:rPr>
          <w:noProof/>
          <w:lang w:eastAsia="de-AT"/>
        </w:rPr>
        <w:pict>
          <v:line id="Gerade Verbindung 44" o:spid="_x0000_s1077" style="position:absolute;z-index:251666432;visibility:visible;mso-position-vertical-relative:bottom-margin-area;mso-width-relative:margin;mso-height-relative:margin" from="250.2pt,211.8pt" to="250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" strokecolor="black [3213]" strokeweight="1.42pt">
            <w10:wrap anchory="margin"/>
          </v:line>
        </w:pict>
      </w:r>
      <w:r>
        <w:rPr>
          <w:noProof/>
          <w:lang w:eastAsia="de-AT"/>
        </w:rPr>
        <w:pict>
          <v:line id="Gerade Verbindung 43" o:spid="_x0000_s1076" style="position:absolute;z-index:251667456;visibility:visible;mso-position-vertical-relative:bottom-margin-area;mso-width-relative:margin;mso-height-relative:margin" from="352.2pt,211.8pt" to="352.2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" strokecolor="black [3213]" strokeweight="1.42pt">
            <w10:wrap anchory="margin"/>
          </v:line>
        </w:pict>
      </w:r>
      <w:r>
        <w:rPr>
          <w:noProof/>
          <w:lang w:eastAsia="de-AT"/>
        </w:rPr>
        <w:pict>
          <v:line id="Gerade Verbindung 42" o:spid="_x0000_s1075" style="position:absolute;z-index:251668480;visibility:visible;mso-position-horizontal-relative:margin;mso-position-vertical-relative:bottom-margin-area;mso-width-relative:margin;mso-height-relative:margin" from="182.2pt,241.55pt" to="182.2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" strokecolor="black [3213]" strokeweight="1.42pt">
            <w10:wrap anchorx="margin" anchory="margin"/>
          </v:line>
        </w:pict>
      </w:r>
      <w:r>
        <w:rPr>
          <w:noProof/>
          <w:lang w:eastAsia="de-AT"/>
        </w:rPr>
        <w:pict>
          <v:line id="Gerade Verbindung 41" o:spid="_x0000_s1074" style="position:absolute;z-index:251669504;visibility:visible;mso-position-horizontal-relative:margin;mso-position-vertical-relative:bottom-margin-area;mso-width-relative:margin;mso-height-relative:margin" from="352.2pt,241.55pt" to="352.2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" strokecolor="black [3213]" strokeweight="1.42pt">
            <w10:wrap anchorx="margin" anchory="margin"/>
          </v:line>
        </w:pict>
      </w:r>
      <w:r>
        <w:rPr>
          <w:noProof/>
          <w:lang w:eastAsia="de-AT"/>
        </w:rPr>
        <w:pict>
          <v:line id="Gerade Verbindung 36" o:spid="_x0000_s1073" style="position:absolute;z-index:251670528;visibility:visible;mso-position-vertical-relative:bottom-margin-area;mso-width-relative:margin;mso-height-relative:margin" from="386.2pt,271.35pt" to="386.2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" strokecolor="black [3213]" strokeweight="1.42pt">
            <w10:wrap anchory="margin"/>
          </v:line>
        </w:pict>
      </w:r>
      <w:r>
        <w:rPr>
          <w:noProof/>
          <w:lang w:eastAsia="de-AT"/>
        </w:rPr>
        <w:pict>
          <v:line id="Gerade Verbindung 35" o:spid="_x0000_s1072" style="position:absolute;z-index:251671552;visibility:visible;mso-position-vertical-relative:bottom-margin-area;mso-width-relative:margin;mso-height-relative:margin" from="408.9pt,271.35pt" to="408.9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" strokecolor="black [3213]" strokeweight="1.42pt">
            <w10:wrap anchory="margin"/>
          </v:line>
        </w:pict>
      </w:r>
      <w:r>
        <w:rPr>
          <w:noProof/>
          <w:lang w:eastAsia="de-AT"/>
        </w:rPr>
        <w:pict>
          <v:line id="Gerade Verbindung 34" o:spid="_x0000_s1071" style="position:absolute;z-index:251672576;visibility:visible;mso-position-vertical-relative:bottom-margin-area;mso-width-relative:margin;mso-height-relative:margin" from="476.95pt,271.35pt" to="476.95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" strokecolor="black [3213]" strokeweight="1.42pt">
            <w10:wrap anchory="margin"/>
          </v:line>
        </w:pict>
      </w:r>
      <w:r>
        <w:rPr>
          <w:noProof/>
          <w:lang w:eastAsia="de-AT"/>
        </w:rPr>
        <w:pict>
          <v:line id="Gerade Verbindung 33" o:spid="_x0000_s1070" style="position:absolute;z-index:251673600;visibility:visible;mso-position-vertical-relative:bottom-margin-area;mso-width-relative:margin;mso-height-relative:margin" from="499.6pt,271.35pt" to="499.6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" strokecolor="black [3213]" strokeweight="1.42pt">
            <w10:wrap anchory="margin"/>
          </v:line>
        </w:pict>
      </w:r>
      <w:r>
        <w:rPr>
          <w:noProof/>
          <w:lang w:eastAsia="de-AT"/>
        </w:rPr>
        <w:pict>
          <v:line id="Gerade Verbindung 32" o:spid="_x0000_s1069" style="position:absolute;z-index:251674624;visibility:visible;mso-position-horizontal-relative:margin;mso-position-vertical-relative:bottom-margin-area;mso-width-relative:margin;mso-height-relative:margin" from="423.1pt,182.15pt" to="423.1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" strokecolor="black [3213]" strokeweight="1.42pt">
            <w10:wrap anchorx="margin" anchory="margin"/>
          </v:line>
        </w:pict>
      </w:r>
      <w:r>
        <w:rPr>
          <w:noProof/>
          <w:lang w:eastAsia="de-AT"/>
        </w:rPr>
        <w:pict>
          <v:line id="Gerade Verbindung 31" o:spid="_x0000_s1068" style="position:absolute;z-index:251675648;visibility:visible;mso-position-vertical-relative:bottom-margin-area;mso-width-relative:margin;mso-height-relative:margin" from="318.2pt,211.8pt" to="318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" strokecolor="black [3213]" strokeweight="1.42pt">
            <w10:wrap anchory="margin"/>
          </v:line>
        </w:pict>
      </w:r>
      <w:r>
        <w:rPr>
          <w:noProof/>
          <w:lang w:eastAsia="de-AT"/>
        </w:rPr>
        <w:pict>
          <v:line id="Gerade Verbindung 30" o:spid="_x0000_s1067" style="position:absolute;z-index:251676672;visibility:visible;mso-position-vertical-relative:bottom-margin-area;mso-width-relative:margin;mso-height-relative:margin" from="476.9pt,211.8pt" to="476.9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" strokecolor="black [3213]" strokeweight="1.42pt">
            <w10:wrap anchory="margin"/>
          </v:line>
        </w:pict>
      </w:r>
      <w:r>
        <w:rPr>
          <w:noProof/>
          <w:lang w:eastAsia="de-AT"/>
        </w:rPr>
        <w:pict>
          <v:line id="Gerade Verbindung 29" o:spid="_x0000_s1066" style="position:absolute;z-index:251677696;visibility:visible;mso-position-vertical-relative:bottom-margin-area;mso-width-relative:margin;mso-height-relative:margin" from="284.15pt,211.8pt" to="284.1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" strokecolor="black [3213]" strokeweight="1.42pt">
            <w10:wrap anchory="margin"/>
          </v:line>
        </w:pict>
      </w:r>
      <w:r>
        <w:rPr>
          <w:noProof/>
          <w:lang w:eastAsia="de-AT"/>
        </w:rPr>
        <w:pict>
          <v:line id="Gerade Verbindung 28" o:spid="_x0000_s1065" style="position:absolute;z-index:251678720;visibility:visible;mso-position-vertical-relative:bottom-margin-area;mso-width-relative:margin;mso-height-relative:margin" from="442.9pt,241.55pt" to="442.9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" strokecolor="black [3213]" strokeweight="1.42pt">
            <w10:wrap anchory="margin"/>
          </v:line>
        </w:pict>
      </w:r>
      <w:r>
        <w:rPr>
          <w:noProof/>
          <w:lang w:eastAsia="de-AT"/>
        </w:rPr>
        <w:pict>
          <v:line id="Gerade Verbindung 294" o:spid="_x0000_s1064" style="position:absolute;z-index:251679744;visibility:visible;mso-position-vertical-relative:bottom-margin-area;mso-width-relative:margin;mso-height-relative:margin" from="409pt,241.55pt" to="409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" strokecolor="black [3213]" strokeweight="1.42pt">
            <w10:wrap anchory="margin"/>
          </v:line>
        </w:pict>
      </w:r>
    </w:p>
    <w:sectPr w:rsidR="00623BC5" w:rsidSect="007E001B">
      <w:pgSz w:w="23814" w:h="16839" w:orient="landscape" w:code="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12F48"/>
    <w:rsid w:val="00076746"/>
    <w:rsid w:val="00087376"/>
    <w:rsid w:val="000D285E"/>
    <w:rsid w:val="000F73CA"/>
    <w:rsid w:val="00101D34"/>
    <w:rsid w:val="00154628"/>
    <w:rsid w:val="00171480"/>
    <w:rsid w:val="00184B72"/>
    <w:rsid w:val="00191559"/>
    <w:rsid w:val="001B1D64"/>
    <w:rsid w:val="001E2710"/>
    <w:rsid w:val="00233232"/>
    <w:rsid w:val="0025270C"/>
    <w:rsid w:val="002822E6"/>
    <w:rsid w:val="00296580"/>
    <w:rsid w:val="00305EB0"/>
    <w:rsid w:val="00335835"/>
    <w:rsid w:val="00370A79"/>
    <w:rsid w:val="0039001A"/>
    <w:rsid w:val="003C04AB"/>
    <w:rsid w:val="00415C80"/>
    <w:rsid w:val="00445734"/>
    <w:rsid w:val="0047152B"/>
    <w:rsid w:val="00491985"/>
    <w:rsid w:val="004A52A2"/>
    <w:rsid w:val="004D3563"/>
    <w:rsid w:val="005611A8"/>
    <w:rsid w:val="005E693D"/>
    <w:rsid w:val="005F4507"/>
    <w:rsid w:val="00623BC5"/>
    <w:rsid w:val="00633E66"/>
    <w:rsid w:val="006433A3"/>
    <w:rsid w:val="006B35EC"/>
    <w:rsid w:val="006B748F"/>
    <w:rsid w:val="006D0C96"/>
    <w:rsid w:val="00726CF9"/>
    <w:rsid w:val="00734531"/>
    <w:rsid w:val="00735F78"/>
    <w:rsid w:val="0078252A"/>
    <w:rsid w:val="00791652"/>
    <w:rsid w:val="007E001B"/>
    <w:rsid w:val="00822A28"/>
    <w:rsid w:val="00857B73"/>
    <w:rsid w:val="008A3B8F"/>
    <w:rsid w:val="008E6F8D"/>
    <w:rsid w:val="008E7AD0"/>
    <w:rsid w:val="008F530D"/>
    <w:rsid w:val="008F613B"/>
    <w:rsid w:val="0090239E"/>
    <w:rsid w:val="009F7AC8"/>
    <w:rsid w:val="00AF5A22"/>
    <w:rsid w:val="00B323E7"/>
    <w:rsid w:val="00B406BB"/>
    <w:rsid w:val="00B7200D"/>
    <w:rsid w:val="00BA4400"/>
    <w:rsid w:val="00BC42FF"/>
    <w:rsid w:val="00C110B1"/>
    <w:rsid w:val="00C12F48"/>
    <w:rsid w:val="00C63C08"/>
    <w:rsid w:val="00CD7BA5"/>
    <w:rsid w:val="00D14075"/>
    <w:rsid w:val="00D3415A"/>
    <w:rsid w:val="00D74766"/>
    <w:rsid w:val="00F31431"/>
    <w:rsid w:val="00F5135A"/>
    <w:rsid w:val="00FB2FF1"/>
    <w:rsid w:val="00FE3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18" style="v-text-anchor:middle" fillcolor="white">
      <v:fill color="white"/>
      <v:stroke weight="1.42pt"/>
    </o:shapedefaults>
    <o:shapelayout v:ext="edit">
      <o:idmap v:ext="edit" data="1"/>
      <o:rules v:ext="edit">
        <o:r id="V:Rule97" type="connector" idref="#_x0000_s1995"/>
        <o:r id="V:Rule98" type="connector" idref="#_x0000_s1656"/>
        <o:r id="V:Rule99" type="connector" idref="#_x0000_s1365"/>
        <o:r id="V:Rule100" type="connector" idref="#_x0000_s1515"/>
        <o:r id="V:Rule101" type="connector" idref="#_x0000_s2008"/>
        <o:r id="V:Rule102" type="connector" idref="#_x0000_s1630"/>
        <o:r id="V:Rule103" type="connector" idref="#_x0000_s1362"/>
        <o:r id="V:Rule104" type="connector" idref="#_x0000_s2011"/>
        <o:r id="V:Rule105" type="connector" idref="#_x0000_s1988"/>
        <o:r id="V:Rule106" type="connector" idref="#_x0000_s1366"/>
        <o:r id="V:Rule107" type="connector" idref="#_x0000_s1513"/>
        <o:r id="V:Rule108" type="connector" idref="#_x0000_s1997"/>
        <o:r id="V:Rule109" type="connector" idref="#_x0000_s1618"/>
        <o:r id="V:Rule110" type="connector" idref="#_x0000_s1971"/>
        <o:r id="V:Rule111" type="connector" idref="#_x0000_s1522"/>
        <o:r id="V:Rule112" type="connector" idref="#_x0000_s1620"/>
        <o:r id="V:Rule113" type="connector" idref="#_x0000_s2012"/>
        <o:r id="V:Rule114" type="connector" idref="#_x0000_s1653"/>
        <o:r id="V:Rule115" type="connector" idref="#_x0000_s1397"/>
        <o:r id="V:Rule116" type="connector" idref="#_x0000_s1660"/>
        <o:r id="V:Rule117" type="connector" idref="#_x0000_s2009"/>
        <o:r id="V:Rule118" type="connector" idref="#_x0000_s1539"/>
        <o:r id="V:Rule119" type="connector" idref="#_x0000_s1400"/>
        <o:r id="V:Rule120" type="connector" idref="#_x0000_s1631"/>
        <o:r id="V:Rule121" type="connector" idref="#_x0000_s1382"/>
        <o:r id="V:Rule122" type="connector" idref="#_x0000_s1616"/>
        <o:r id="V:Rule123" type="connector" idref="#_x0000_s1401"/>
        <o:r id="V:Rule124" type="connector" idref="#_x0000_s1524"/>
        <o:r id="V:Rule125" type="connector" idref="#_x0000_s1512"/>
        <o:r id="V:Rule126" type="connector" idref="#_x0000_s1339"/>
        <o:r id="V:Rule127" type="connector" idref="#_x0000_s1998"/>
        <o:r id="V:Rule128" type="connector" idref="#_x0000_s1364"/>
        <o:r id="V:Rule129" type="connector" idref="#_x0000_s1380"/>
        <o:r id="V:Rule130" type="connector" idref="#_x0000_s1987"/>
        <o:r id="V:Rule131" type="connector" idref="#_x0000_s1523"/>
        <o:r id="V:Rule132" type="connector" idref="#_x0000_s1983"/>
        <o:r id="V:Rule133" type="connector" idref="#_x0000_s1644"/>
        <o:r id="V:Rule134" type="connector" idref="#_x0000_s1628"/>
        <o:r id="V:Rule135" type="connector" idref="#_x0000_s1986"/>
        <o:r id="V:Rule136" type="connector" idref="#_x0000_s1542"/>
        <o:r id="V:Rule137" type="connector" idref="#_x0000_s1661"/>
        <o:r id="V:Rule138" type="connector" idref="#_x0000_s2015"/>
        <o:r id="V:Rule139" type="connector" idref="#_x0000_s1361"/>
        <o:r id="V:Rule140" type="connector" idref="#_x0000_s1642"/>
        <o:r id="V:Rule141" type="connector" idref="#_x0000_s1543"/>
        <o:r id="V:Rule142" type="connector" idref="#_x0000_s1975"/>
        <o:r id="V:Rule143" type="connector" idref="#_x0000_s1502"/>
        <o:r id="V:Rule144" type="connector" idref="#_x0000_s1985"/>
        <o:r id="V:Rule145" type="connector" idref="#_x0000_s1973"/>
        <o:r id="V:Rule146" type="connector" idref="#_x0000_s1498"/>
        <o:r id="V:Rule147" type="connector" idref="#_x0000_s1384"/>
        <o:r id="V:Rule148" type="connector" idref="#_x0000_s1526"/>
        <o:r id="V:Rule149" type="connector" idref="#_x0000_s1657"/>
        <o:r id="V:Rule150" type="connector" idref="#_x0000_s1342"/>
        <o:r id="V:Rule151" type="connector" idref="#_x0000_s1500"/>
        <o:r id="V:Rule152" type="connector" idref="#_x0000_s1640"/>
        <o:r id="V:Rule153" type="connector" idref="#_x0000_s1525"/>
        <o:r id="V:Rule154" type="connector" idref="#_x0000_s1629"/>
        <o:r id="V:Rule155" type="connector" idref="#_x0000_s2014"/>
        <o:r id="V:Rule156" type="connector" idref="#_x0000_s1996"/>
        <o:r id="V:Rule157" type="connector" idref="#_x0000_s1643"/>
        <o:r id="V:Rule158" type="connector" idref="#_x0000_s1511"/>
        <o:r id="V:Rule159" type="connector" idref="#_x0000_s1398"/>
        <o:r id="V:Rule160" type="connector" idref="#_x0000_s1514"/>
        <o:r id="V:Rule161" type="connector" idref="#_x0000_s1381"/>
        <o:r id="V:Rule162" type="connector" idref="#_x0000_s1999"/>
        <o:r id="V:Rule163" type="connector" idref="#_x0000_s1535"/>
        <o:r id="V:Rule164" type="connector" idref="#_x0000_s1633"/>
        <o:r id="V:Rule165" type="connector" idref="#_x0000_s2016"/>
        <o:r id="V:Rule166" type="connector" idref="#_x0000_s1541"/>
        <o:r id="V:Rule167" type="connector" idref="#_x0000_s1340"/>
        <o:r id="V:Rule168" type="connector" idref="#_x0000_s1540"/>
        <o:r id="V:Rule169" type="connector" idref="#_x0000_s1335"/>
        <o:r id="V:Rule170" type="connector" idref="#_x0000_s1341"/>
        <o:r id="V:Rule171" type="connector" idref="#_x0000_s1970"/>
        <o:r id="V:Rule172" type="connector" idref="#_x0000_s1615"/>
        <o:r id="V:Rule173" type="connector" idref="#_x0000_s1336"/>
        <o:r id="V:Rule174" type="connector" idref="#_x0000_s1984"/>
        <o:r id="V:Rule175" type="connector" idref="#_x0000_s1536"/>
        <o:r id="V:Rule176" type="connector" idref="#_x0000_s1659"/>
        <o:r id="V:Rule177" type="connector" idref="#_x0000_s1641"/>
        <o:r id="V:Rule178" type="connector" idref="#_x0000_s1385"/>
        <o:r id="V:Rule179" type="connector" idref="#_x0000_s1383"/>
        <o:r id="V:Rule180" type="connector" idref="#_x0000_s1974"/>
        <o:r id="V:Rule181" type="connector" idref="#_x0000_s1510"/>
        <o:r id="V:Rule182" type="connector" idref="#_x0000_s1538"/>
        <o:r id="V:Rule183" type="connector" idref="#_x0000_s1654"/>
        <o:r id="V:Rule184" type="connector" idref="#_x0000_s1658"/>
        <o:r id="V:Rule185" type="connector" idref="#_x0000_s1497"/>
        <o:r id="V:Rule186" type="connector" idref="#_x0000_s1399"/>
        <o:r id="V:Rule187" type="connector" idref="#_x0000_s1501"/>
        <o:r id="V:Rule188" type="connector" idref="#_x0000_s1343"/>
        <o:r id="V:Rule189" type="connector" idref="#_x0000_s2013"/>
        <o:r id="V:Rule190" type="connector" idref="#_x0000_s1632"/>
        <o:r id="V:Rule191" type="connector" idref="#_x0000_s1344"/>
        <o:r id="V:Rule192" type="connector" idref="#_x0000_s1619"/>
      </o:rules>
      <o:regrouptable v:ext="edit">
        <o:entry new="1" old="0"/>
        <o:entry new="2" old="1"/>
        <o:entry new="3" old="0"/>
        <o:entry new="4" old="3"/>
        <o:entry new="5" old="4"/>
        <o:entry new="6" old="4"/>
        <o:entry new="7" old="0"/>
        <o:entry new="8" old="0"/>
        <o:entry new="9" old="8"/>
        <o:entry new="10" old="9"/>
        <o:entry new="11" old="10"/>
        <o:entry new="12" old="11"/>
        <o:entry new="13" old="0"/>
        <o:entry new="14" old="0"/>
        <o:entry new="15" old="14"/>
        <o:entry new="16" old="0"/>
        <o:entry new="17" old="0"/>
        <o:entry new="18" old="0"/>
        <o:entry new="19" old="0"/>
        <o:entry new="20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693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2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22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\RPoettinger\FTKL\Rahmen2010\Rahmen_A3_quer_10mm_Entwurf_6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6F2CED7CDAC74D96D7D08AB4BF37E4" ma:contentTypeVersion="0" ma:contentTypeDescription="Ein neues Dokument erstellen." ma:contentTypeScope="" ma:versionID="4e1e093554c9e41760c43ef6d9475d2e">
  <xsd:schema xmlns:xsd="http://www.w3.org/2001/XMLSchema" xmlns:p="http://schemas.microsoft.com/office/2006/metadata/properties" targetNamespace="http://schemas.microsoft.com/office/2006/metadata/properties" ma:root="true" ma:fieldsID="246f02dd96380beb4f7cdcce14d77f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87A51D2-FA2F-40E5-AB8D-FCA33FC7B7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9F14A8-A374-4134-9517-D3E9BCE3DD8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F5D43AA-8CC0-4AAF-B1E0-50868A20F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Rahmen_A3_quer_10mm_Entwurf_6.dotx</Template>
  <TotalTime>0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RPoettinger</dc:creator>
  <cp:lastModifiedBy>Exchange (Server)</cp:lastModifiedBy>
  <cp:revision>13</cp:revision>
  <cp:lastPrinted>2010-09-29T10:37:00Z</cp:lastPrinted>
  <dcterms:created xsi:type="dcterms:W3CDTF">2011-09-27T08:50:00Z</dcterms:created>
  <dcterms:modified xsi:type="dcterms:W3CDTF">2012-03-26T13:09:00Z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0x0101001F6F2CED7CDAC74D96D7D08AB4BF37E4</vt:lpwstr>
  </property>
</Properties>
</file>