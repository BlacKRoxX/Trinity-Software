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73B" w:rsidRDefault="00183824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6480175" cy="9972040"/>
                <wp:effectExtent l="9525" t="17780" r="15875" b="11430"/>
                <wp:wrapNone/>
                <wp:docPr id="2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175" cy="9972040"/>
                          <a:chOff x="1134" y="565"/>
                          <a:chExt cx="10205" cy="15704"/>
                        </a:xfrm>
                      </wpg:grpSpPr>
                      <wps:wsp>
                        <wps:cNvPr id="25" name="Rechteck 48"/>
                        <wps:cNvSpPr>
                          <a:spLocks noChangeArrowheads="1"/>
                        </wps:cNvSpPr>
                        <wps:spPr bwMode="auto">
                          <a:xfrm>
                            <a:off x="1134" y="565"/>
                            <a:ext cx="10205" cy="15704"/>
                          </a:xfrm>
                          <a:prstGeom prst="rect">
                            <a:avLst/>
                          </a:prstGeom>
                          <a:noFill/>
                          <a:ln w="180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5" y="15102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Benennung: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Text Box 3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9" y="13919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76" y="13913"/>
                            <a:ext cx="153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Sachnummer, Dateiname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14" y="13918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Werkstoff: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" name="Text Box 6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6" y="13924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Toleranz: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1" y="15712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Blatt: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8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08" y="15705"/>
                            <a:ext cx="40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Blätter: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9" name="Text Box 3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717"/>
                            <a:ext cx="530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Datum: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0" name="Text Box 3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717"/>
                            <a:ext cx="3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Spr.: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1" name="Text Box 3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706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463B61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Maßstab: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2" name="Text Box 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7" y="14521"/>
                            <a:ext cx="86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Dokumentart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3" name="Text Box 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81" y="14526"/>
                            <a:ext cx="107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ID-Nr.: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4" name="Text Box 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5116"/>
                            <a:ext cx="75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Version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5" name="Text Box 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2" y="15126"/>
                            <a:ext cx="1031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Dokumentstatus</w:t>
                              </w:r>
                              <w:r w:rsidRPr="00833108"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6" name="Textfeld 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54" y="14505"/>
                            <a:ext cx="563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Gez.: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7" name="Text Box 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27" y="14511"/>
                            <a:ext cx="55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Geprüft: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8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505"/>
                            <a:ext cx="58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Betreuer: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9" name="Text Box 1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62" y="14510"/>
                            <a:ext cx="59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Freigabe: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0" name="Text Box 1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8" y="15126"/>
                            <a:ext cx="586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833108" w:rsidRDefault="003471CC" w:rsidP="002B4FFB">
                              <w:pP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  <w:t>Revision: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Text Box 6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9" y="15316"/>
                            <a:ext cx="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2" name="Text Box 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807" y="15321"/>
                            <a:ext cx="14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9404F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Fertigung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3" name="Text Box 1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321"/>
                            <a:ext cx="56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4" name="Text Box 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89" y="14120"/>
                            <a:ext cx="328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Beilage </w:t>
                              </w:r>
                              <w:r w:rsidR="0085138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7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5" name="Text Box 6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423" y="14096"/>
                            <a:ext cx="1866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486D23" w:rsidP="00111590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6" name="Text Box 6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3" y="14107"/>
                            <a:ext cx="13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E90F8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ittel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7" name="Text Box 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02" y="14066"/>
                            <a:ext cx="328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Vorname Name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8" name="Text Box 2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642" y="15411"/>
                            <a:ext cx="3191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E90F85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TRINITY</w:t>
                              </w:r>
                              <w:r w:rsidR="003471CC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USB-Soundkarte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9" name="Text Box 2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88" y="14710"/>
                            <a:ext cx="23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486D23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Bestückungsplan</w:t>
                              </w:r>
                              <w:r w:rsidR="00EE445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6407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Bot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0" name="Text Box 2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92" y="14711"/>
                            <a:ext cx="125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5D5C55" w:rsidRDefault="00277DDE" w:rsidP="0070654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2BHEL,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943" y="14700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277DDE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NamV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2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99" y="14672"/>
                            <a:ext cx="59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3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294" y="14683"/>
                            <a:ext cx="62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4" name="Text Box 2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78" y="14708"/>
                            <a:ext cx="81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PoeR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5" name="Text Box 2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978" y="15884"/>
                            <a:ext cx="58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ohne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Text Box 2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65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8" name="Text Box 2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481" y="15866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DF75B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9" name="Text Box 2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941" y="15884"/>
                            <a:ext cx="3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3471CC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0" name="Text Box 2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129" y="15906"/>
                            <a:ext cx="1241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F75BF" w:rsidRDefault="00EE445D" w:rsidP="005D5C5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20.</w:t>
                              </w:r>
                              <w:r w:rsidR="00277DD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01.2012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1" name="Text Box 3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258" y="15845"/>
                            <a:ext cx="318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D00A94" w:rsidRDefault="0029404F" w:rsidP="00D00A9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4"/>
                                  <w:szCs w:val="24"/>
                                </w:rPr>
                                <w:t>Technische Informatik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604" y="14484"/>
                            <a:ext cx="2449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CC" w:rsidRPr="003471CC" w:rsidRDefault="000C2DAF" w:rsidP="003471CC">
                              <w:r>
                                <w:rPr>
                                  <w:noProof/>
                                  <w:lang w:eastAsia="de-AT"/>
                                </w:rPr>
                                <w:drawing>
                                  <wp:inline distT="0" distB="0" distL="0" distR="0" wp14:anchorId="6715D285" wp14:editId="4B3A18D3">
                                    <wp:extent cx="1343025" cy="581025"/>
                                    <wp:effectExtent l="19050" t="0" r="9525" b="0"/>
                                    <wp:docPr id="2" name="Bild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302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left:0;text-align:left;margin-left:0;margin-top:-.1pt;width:510.25pt;height:785.2pt;z-index:251668992" coordorigin="1134,565" coordsize="10205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">
                <v:rect id="Rechteck 48" o:spid="_x0000_s1027" style="position:absolute;left:1134;top:565;width:10205;height:157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shZ8MA&#10;AADbAAAADwAAAGRycy9kb3ducmV2LnhtbESPQUsDMRSE7wX/Q3hCb23ilqqsTYsIgrfSqnh9bp6b&#10;pZuXZfPsbvvrm4LgcZiZb5jVZgytOlKfmsgW7uYGFHEVXcO1hY/319kjqCTIDtvIZOFECTbrm8kK&#10;SxcH3tFxL7XKEE4lWvAiXal1qjwFTPPYEWfvJ/YBJcu+1q7HIcNDqwtj7nXAhvOCx45ePFWH/W+w&#10;8GBSMX5+iz4fhE7nwSz8dvtl7fR2fH4CJTTKf/iv/eYsFEu4fsk/QK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shZ8MAAADbAAAADwAAAAAAAAAAAAAAAACYAgAAZHJzL2Rv&#10;d25yZXYueG1sUEsFBgAAAAAEAAQA9QAAAIgDAAAAAA==&#10;" filled="f" strokeweight=".5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8" type="#_x0000_t202" style="position:absolute;left:4575;top:15102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3471CC" w:rsidRPr="00833108" w:rsidRDefault="003471CC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Benennung:</w:t>
                        </w:r>
                      </w:p>
                    </w:txbxContent>
                  </v:textbox>
                </v:shape>
                <v:shape id="Text Box 32" o:spid="_x0000_s1029" type="#_x0000_t202" style="position:absolute;left:4579;top:13919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vEMQA&#10;AADbAAAADwAAAGRycy9kb3ducmV2LnhtbESPQWvCQBSE7wX/w/IEL8Vs9NCWmFViRNtLD0n9AY/s&#10;Mwlm34bsqtFf7xYKPQ4z8w2TbkbTiSsNrrWsYBHFIIgrq1uuFRx/9vMPEM4ja+wsk4I7OdisJy8p&#10;JtreuKBr6WsRIOwSVNB43ydSuqohgy6yPXHwTnYw6IMcaqkHvAW46eQyjt+kwZbDQoM95Q1V5/Ji&#10;FFBW2Mf32R1Msd3lh1PL9Co/lZpNx2wFwtPo/8N/7S+tYPkO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rxD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31" o:spid="_x0000_s1030" type="#_x0000_t202" style="position:absolute;left:1176;top:13913;width:153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7Yr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Mw7Yr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Sachnummer, Dateiname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31" type="#_x0000_t202" style="position:absolute;left:9414;top:13918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Ce+c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YPkB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nvn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Werkstoff:</w:t>
                        </w:r>
                      </w:p>
                    </w:txbxContent>
                  </v:textbox>
                </v:shape>
                <v:shape id="Text Box 65" o:spid="_x0000_s1032" type="#_x0000_t202" style="position:absolute;left:7986;top:13924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hub0A&#10;AADbAAAADwAAAGRycy9kb3ducmV2LnhtbERPSwrCMBDdC94hjOBGNFVBpBrFD342LqoeYGjGtthM&#10;ShO1enqzEFw+3n++bEwpnlS7wrKC4SACQZxaXXCm4HrZ9acgnEfWWFomBW9ysFy0W3OMtX1xQs+z&#10;z0QIYRejgtz7KpbSpTkZdANbEQfuZmuDPsA6k7rGVwg3pRxF0UQaLDg05FjRJqf0fn4YBbRK7Od0&#10;d3uTrLeb/a1g6smDUt1Os5qB8NT4v/jnPmoF4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2Ohub0AAADbAAAADwAAAAAAAAAAAAAAAACYAgAAZHJzL2Rvd25yZXYu&#10;eG1sUEsFBgAAAAAEAAQA9QAAAII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Toleranz:</w:t>
                        </w:r>
                      </w:p>
                    </w:txbxContent>
                  </v:textbox>
                </v:shape>
                <v:shape id="Text Box 37" o:spid="_x0000_s1033" type="#_x0000_t202" style="position:absolute;left:10471;top:15712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EIsQA&#10;AADbAAAADwAAAGRycy9kb3ducmV2LnhtbESP3WrCQBSE74W+w3IK3ohutCAldSM2xbQ3XsT6AIfs&#10;yQ9mz4bsNol9+m5B8HKYmW+Y3X4yrRiod41lBetVBIK4sLrhSsHl+7h8BeE8ssbWMim4kYN98jTb&#10;YaztyDkNZ1+JAGEXo4La+y6W0hU1GXQr2xEHr7S9QR9kX0nd4xjgppWbKNpKgw2HhRo7Smsqrucf&#10;o4AOuf09XV1m8vePNCsbpoX8VGr+PB3eQHia/CN8b39pBS9r+P8Sf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BCL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Blatt:</w:t>
                        </w:r>
                      </w:p>
                    </w:txbxContent>
                  </v:textbox>
                </v:shape>
                <v:shape id="Text Box 36" o:spid="_x0000_s1034" type="#_x0000_t202" style="position:absolute;left:10908;top:15705;width:40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05l74A&#10;AADcAAAADwAAAGRycy9kb3ducmV2LnhtbERPSwrCMBDdC94hjOBGNNWFSDWKH/xsXLR6gKEZ22Iz&#10;KU3U6unNQnD5eP/FqjWVeFLjSssKxqMIBHFmdcm5gutlP5yBcB5ZY2WZFLzJwWrZ7Sww1vbFCT1T&#10;n4sQwi5GBYX3dSylywoy6Ea2Jg7czTYGfYBNLnWDrxBuKjmJoqk0WHJoKLCmbUHZPX0YBbRO7Od8&#10;dweTbHbbw61kGsijUv1eu56D8NT6v/jnPmkFk1l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NOZe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Blätter:</w:t>
                        </w:r>
                      </w:p>
                    </w:txbxContent>
                  </v:textbox>
                </v:shape>
                <v:shape id="Text Box 35" o:spid="_x0000_s1035" type="#_x0000_t202" style="position:absolute;left:9129;top:15717;width:530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GcDMQA&#10;AADcAAAADwAAAGRycy9kb3ducmV2LnhtbESPQWvCQBSE74X+h+UVeilmYw6iMauopdFLD4n+gEf2&#10;mQSzb0N2q2l/vSsIPQ4z8w2TrUfTiSsNrrWsYBrFIIgrq1uuFZyOX5M5COeRNXaWScEvOVivXl8y&#10;TLW9cUHX0tciQNilqKDxvk+ldFVDBl1ke+Lgne1g0Ac51FIPeAtw08kkjmfSYMthocGedg1Vl/LH&#10;KKBNYf++Ly43xfZzl59bpg+5V+r9bdwsQXga/X/42T5oBcl8AY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BnAz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Datum:</w:t>
                        </w:r>
                      </w:p>
                    </w:txbxContent>
                  </v:textbox>
                </v:shape>
                <v:shape id="Text Box 34" o:spid="_x0000_s1036" type="#_x0000_t202" style="position:absolute;left:8651;top:15717;width:36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KjTL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m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io0y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Spr.:</w:t>
                        </w:r>
                      </w:p>
                    </w:txbxContent>
                  </v:textbox>
                </v:shape>
                <v:shape id="Text Box 33" o:spid="_x0000_s1037" type="#_x0000_t202" style="position:absolute;left:7978;top:15706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4G18MA&#10;AADcAAAADwAAAGRycy9kb3ducmV2LnhtbESPzarCMBSE9xd8h3AENxdNdSHXahR/8GdzF60+wKE5&#10;tsXmpDRRq09vBMHlMDPfMLNFaypxo8aVlhUMBxEI4szqknMFp+O2/wfCeWSNlWVS8CAHi3nnZ4ax&#10;tndO6Jb6XAQIuxgVFN7XsZQuK8igG9iaOHhn2xj0QTa51A3eA9xUchRFY2mw5LBQYE3rgrJLejUK&#10;aJnY5//F7Uyy2qx355LpV+6V6nXb5RSEp9Z/w5/2QSsYTYbwPhOO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4G1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463B61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Maßstab:</w:t>
                        </w:r>
                      </w:p>
                    </w:txbxContent>
                  </v:textbox>
                </v:shape>
                <v:shape id="Text Box 18" o:spid="_x0000_s1038" type="#_x0000_t202" style="position:absolute;left:7977;top:14521;width:86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yYoMQA&#10;AADcAAAADwAAAGRycy9kb3ducmV2LnhtbESPzYrCQBCE7wu+w9CCl0Unm4Os0Yn4g7qXPUR9gCbT&#10;JiGZnpCZ1ejTOwuCx6KqvqIWy9404kqdqywr+JpEIIhzqysuFJxPu/E3COeRNTaWScGdHCzTwccC&#10;E21vnNH16AsRIOwSVFB63yZSurwkg25iW+LgXWxn0AfZFVJ3eAtw08g4iqbSYMVhocSWNiXl9fHP&#10;KKBVZh+/tdubbL3d7C8V06c8KDUa9qs5CE+9f4df7R+tIJ7F8H8mHAGZ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8mKD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Dokumentart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22" o:spid="_x0000_s1039" type="#_x0000_t202" style="position:absolute;left:4581;top:14526;width:1078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A9O8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A9O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ID-Nr.:</w:t>
                        </w:r>
                      </w:p>
                    </w:txbxContent>
                  </v:textbox>
                </v:shape>
                <v:shape id="Text Box 60" o:spid="_x0000_s1040" type="#_x0000_t202" style="position:absolute;left:7988;top:15116;width:754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mlT8MA&#10;AADcAAAADwAAAGRycy9kb3ducmV2LnhtbESPzarCMBSE9xd8h3AEN6KpI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9mlT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Version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9" o:spid="_x0000_s1041" type="#_x0000_t202" style="position:absolute;left:9802;top:15126;width:1031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A1MMA&#10;AADcAAAADwAAAGRycy9kb3ducmV2LnhtbESPzarCMBSE9xd8h3AEN6KpgqLVKP6g3o2Lqg9waI5t&#10;sTkpTdTq0xvhwl0OM/MNM182phQPql1hWcGgH4EgTq0uOFNwOe96ExDOI2ssLZOCFzlYLlo/c4y1&#10;fXJCj5PPRICwi1FB7n0VS+nSnAy6vq2Ig3e1tUEfZJ1JXeMzwE0ph1E0lgYLDgs5VrTJKb2d7kYB&#10;rRL7Pt7c3iTr7WZ/LZi68qBUp92sZiA8Nf4//Nf+1QqG0x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UA1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Dokumentstatus</w:t>
                        </w:r>
                        <w:r w:rsidRPr="00833108"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:</w:t>
                        </w:r>
                      </w:p>
                    </w:txbxContent>
                  </v:textbox>
                </v:shape>
                <v:shape id="_x0000_s1042" type="#_x0000_t202" style="position:absolute;left:5954;top:14505;width:563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eo8QA&#10;AADcAAAADwAAAGRycy9kb3ducmV2LnhtbESPQWvCQBSE70L/w/IKvYjZmIPUmFXU0thLD4n+gEf2&#10;mQSzb0N2q2l/vVsQPA4z8w2TbUbTiSsNrrWsYB7FIIgrq1uuFZyOn7N3EM4ja+wsk4JfcrBZv0wy&#10;TLW9cUHX0tciQNilqKDxvk+ldFVDBl1ke+Lgne1g0Ac51FIPeAtw08kkjhfSYMthocGe9g1Vl/LH&#10;KKBtYf++Ly43xe5jn59bpqk8KPX2Om5XIDyN/hl+tL+0gmS5gP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nqP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Gez.:</w:t>
                        </w:r>
                      </w:p>
                    </w:txbxContent>
                  </v:textbox>
                </v:shape>
                <v:shape id="Text Box 3" o:spid="_x0000_s1043" type="#_x0000_t202" style="position:absolute;left:6627;top:14511;width:557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s7OMMA&#10;AADcAAAADwAAAGRycy9kb3ducmV2LnhtbESPzarCMBSE9xd8h3AEN6KpLvypRvEH9W5cVH2AQ3Ns&#10;i81JaaJWn94IF+5ymJlvmPmyMaV4UO0KywoG/QgEcWp1wZmCy3nXm4BwHlljaZkUvMjBctH6mWOs&#10;7ZMTepx8JgKEXYwKcu+rWEqX5mTQ9W1FHLyrrQ36IOtM6hqfAW5KOYyikTRYcFjIsaJNTuntdDcK&#10;aJXY9/Hm9iZZbzf7a8HUlQelOu1mNQPhqfH/4b/2r1YwnI7heyYcAb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s7O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Geprüft:</w:t>
                        </w:r>
                      </w:p>
                    </w:txbxContent>
                  </v:textbox>
                </v:shape>
                <v:shape id="Text Box 4" o:spid="_x0000_s1044" type="#_x0000_t202" style="position:absolute;left:7294;top:14505;width:589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vSr4A&#10;AADcAAAADwAAAGRycy9kb3ducmV2LnhtbERPyw7BQBTdS/zD5EpshCkLoQzxiMfGoviAm87VNjp3&#10;ms6gfL1ZSCxPznu+bEwpnlS7wrKC4SACQZxaXXCm4HrZ9ScgnEfWWFomBW9ysFy0W3OMtX1xQs+z&#10;z0QIYRejgtz7KpbSpTkZdANbEQfuZmuDPsA6k7rGVwg3pRxF0VgaLDg05FjRJqf0fn4YBbRK7Od0&#10;d3uTrLeb/a1g6smDUt1Os5qB8NT4v/jnPmoFo2l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Ur0q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Betreuer:</w:t>
                        </w:r>
                      </w:p>
                    </w:txbxContent>
                  </v:textbox>
                </v:shape>
                <v:shape id="Text Box 19" o:spid="_x0000_s1045" type="#_x0000_t202" style="position:absolute;left:10462;top:14510;width:59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gK0cUA&#10;AADcAAAADwAAAGRycy9kb3ducmV2LnhtbESPzW7CMBCE70h9B2uRuCDiNIeKhBhEqUp74RDgAVbx&#10;5kfE6yh2SejT15Uq9TiamW80+W4ynbjT4FrLCp6jGARxaXXLtYLr5X21BuE8ssbOMil4kIPd9mmW&#10;Y6btyAXdz74WAcIuQwWN930mpSsbMugi2xMHr7KDQR/kUEs94BjgppNJHL9Igy2HhQZ7OjRU3s5f&#10;RgHtC/t9urmjKV7fDseqZVrKD6UW82m/AeFp8v/hv/anVpCkK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2ArR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Freigabe:</w:t>
                        </w:r>
                      </w:p>
                    </w:txbxContent>
                  </v:textbox>
                </v:shape>
                <v:shape id="Text Box 16" o:spid="_x0000_s1046" type="#_x0000_t202" style="position:absolute;left:9128;top:15126;width:586;height: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5V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jMD2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JOV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833108" w:rsidRDefault="003471CC" w:rsidP="002B4FFB">
                        <w:pPr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  <w:szCs w:val="12"/>
                          </w:rPr>
                          <w:t>Revision:</w:t>
                        </w:r>
                      </w:p>
                    </w:txbxContent>
                  </v:textbox>
                </v:shape>
                <v:shape id="Text Box 62" o:spid="_x0000_s1047" type="#_x0000_t202" style="position:absolute;left:7989;top:15316;width:96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czcQA&#10;AADcAAAADwAAAGRycy9kb3ducmV2LnhtbESPzYrCQBCE74LvMLSwF1knriASnYg/rHrxkLgP0GQ6&#10;P5jpCZlRsz69Iyzssaiqr6jVujeNuFPnassKppMIBHFudc2lgp/L9+cChPPIGhvLpOCXHKyT4WCF&#10;sbYPTume+VIECLsYFVTet7GULq/IoJvYljh4he0M+iC7UuoOHwFuGvkVRXNpsOawUGFLu4rya3Yz&#10;CmiT2uf56g4m3e53h6JmGsujUh+jfrME4an3/+G/9kkrmEVTeJ8JR0A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FnM3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2.0</w:t>
                        </w:r>
                      </w:p>
                    </w:txbxContent>
                  </v:textbox>
                </v:shape>
                <v:shape id="Text Box 61" o:spid="_x0000_s1048" type="#_x0000_t202" style="position:absolute;left:9807;top:15321;width:1476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CusMA&#10;AADcAAAADwAAAGRycy9kb3ducmV2LnhtbESPzYrCQBCE74LvMLSwF1knKohEJ6Iuq148JO4DNJnO&#10;D2Z6QmbU7D79jiB4LKrqK2q96U0j7tS52rKC6SQCQZxbXXOp4Ofy/bkE4TyyxsYyKfglB5tkOFhj&#10;rO2DU7pnvhQBwi5GBZX3bSylyysy6Ca2JQ5eYTuDPsiulLrDR4CbRs6iaCEN1hwWKmxpX1F+zW5G&#10;AW1T+3e+uoNJd1/7Q1EzjeVRqY9Rv12B8NT7d/jVPmkF82gGzzPhCMj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cCu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E90F85" w:rsidRDefault="0029404F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Fertigung</w:t>
                        </w:r>
                      </w:p>
                    </w:txbxContent>
                  </v:textbox>
                </v:shape>
                <v:shape id="Text Box 17" o:spid="_x0000_s1049" type="#_x0000_t202" style="position:absolute;left:9129;top:15321;width:563;height: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nIcUA&#10;AADcAAAADwAAAGRycy9kb3ducmV2LnhtbESP3WrCQBSE74W+w3IKvRHdtAEpqZtgFVNvvIj1AQ7Z&#10;kx+SPRuyW40+fVco9HKYmW+YdTaZXlxodK1lBa/LCARxaXXLtYLz937xDsJ5ZI29ZVJwIwdZ+jRb&#10;Y6LtlQu6nHwtAoRdggoa74dESlc2ZNAt7UAcvMqOBn2QYy31iNcAN718i6KVNNhyWGhwoG1DZXf6&#10;MQpoU9j7sXO5KT5327xqmebyS6mX52nzAcLT5P/Df+2DVhBHMTzOhCM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26ch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E90F85" w:rsidRDefault="00EE445D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00</w:t>
                        </w:r>
                      </w:p>
                    </w:txbxContent>
                  </v:textbox>
                </v:shape>
                <v:shape id="Text Box 55" o:spid="_x0000_s1050" type="#_x0000_t202" style="position:absolute;left:1189;top:14120;width:3286;height: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/VcQA&#10;AADcAAAADwAAAGRycy9kb3ducmV2LnhtbESPzYrCQBCE78K+w9CCF9GJq8g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P1X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3471CC" w:rsidP="0011159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Beilage </w:t>
                        </w:r>
                        <w:r w:rsidR="0085138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7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64" o:spid="_x0000_s1051" type="#_x0000_t202" style="position:absolute;left:9423;top:14096;width:1866;height: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6azsQA&#10;AADcAAAADwAAAGRycy9kb3ducmV2LnhtbESPzYrCQBCE78K+w9CCF9GJK8oSM4rr4s/FQ1wfoMl0&#10;fjDTEzKjZvfpHUHwWFTVV1Sy6kwtbtS6yrKCyTgCQZxZXXGh4Py7HX2BcB5ZY22ZFPyRg9Xyo5dg&#10;rO2dU7qdfCEChF2MCkrvm1hKl5Vk0I1tQxy83LYGfZBtIXWL9wA3tfyMork0WHFYKLGhTUnZ5XQ1&#10;Cmid2v/jxe1M+v2z2eUV01DulRr0u/UChKfOv8Ov9kErmEY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+ms7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486D23" w:rsidP="00111590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</w:t>
                        </w:r>
                      </w:p>
                    </w:txbxContent>
                  </v:textbox>
                </v:shape>
                <v:shape id="Text Box 63" o:spid="_x0000_s1052" type="#_x0000_t202" style="position:absolute;left:7983;top:14107;width:131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wEucIA&#10;AADcAAAADwAAAGRycy9kb3ducmV2LnhtbESPzarCMBSE94LvEI7gRjRVQS7VKP7gz8ZFvT7AoTm2&#10;xeakNFGrT28EweUwM98ws0VjSnGn2hWWFQwHEQji1OqCMwXn/23/D4TzyBpLy6TgSQ4W83ZrhrG2&#10;D07ofvKZCBB2MSrIva9iKV2ak0E3sBVx8C62NuiDrDOpa3wEuCnlKIom0mDBYSHHitY5pdfTzSig&#10;ZWJfx6vbmWS1We8uBVNP7pXqdprlFISnxv/C3/ZBKxhHE/icCUd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rAS5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3471CC" w:rsidRPr="00E90F85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</w:t>
                        </w:r>
                        <w:r w:rsidRPr="00E90F8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ittel</w:t>
                        </w:r>
                      </w:p>
                    </w:txbxContent>
                  </v:textbox>
                </v:shape>
                <v:shape id="Text Box 30" o:spid="_x0000_s1053" type="#_x0000_t202" style="position:absolute;left:4602;top:14066;width:3280;height: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hIsQA&#10;AADcAAAADwAAAGRycy9kb3ducmV2LnhtbESPzYrCQBCE78K+w9CCF9GJK+gSM4rr4s/FQ1wfoMl0&#10;fjDTEzKjZvfpHUHwWFTVV1Sy6kwtbtS6yrKCyTgCQZxZXXGh4Py7HX2BcB5ZY22ZFPyRg9Xyo5dg&#10;rO2dU7qdfCEChF2MCkrvm1hKl5Vk0I1tQxy83LYGfZBtIXWL9wA3tfyMopk0WHFYKLGhTUnZ5XQ1&#10;Cmid2v/jxe1M+v2z2eUV01DulRr0u/UChKfOv8Ov9kErmEZz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goSL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E90F85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Vorname Name</w:t>
                        </w:r>
                      </w:p>
                    </w:txbxContent>
                  </v:textbox>
                </v:shape>
                <v:shape id="Text Box 29" o:spid="_x0000_s1054" type="#_x0000_t202" style="position:absolute;left:4642;top:15411;width:3191;height: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81UL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y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/NVC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E90F85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TRINITY</w:t>
                        </w:r>
                        <w:r w:rsidR="003471CC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USB-Soundkarte</w:t>
                        </w:r>
                      </w:p>
                    </w:txbxContent>
                  </v:textbox>
                </v:shape>
                <v:shape id="Text Box 20" o:spid="_x0000_s1055" type="#_x0000_t202" style="position:absolute;left:7988;top:14710;width:2369;height: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Qy8QA&#10;AADcAAAADwAAAGRycy9kb3ducmV2LnhtbESPzYrCQBCE78K+w9CCF9GJK4gbM4rr4s/FQ1wfoMl0&#10;fjDTEzKjZvfpHUHwWFTVV1Sy6kwtbtS6yrKCyTgCQZxZXXGh4Py7Hc1BOI+ssbZMCv7IwWr50Usw&#10;1vbOKd1OvhABwi5GBaX3TSyly0oy6Ma2IQ5ebluDPsi2kLrFe4CbWn5G0UwarDgslNjQpqTscroa&#10;BbRO7f/x4nYm/f7Z7PKKaSj3Sg363XoBwlPn3+FX+6AVTKMveJ4JR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kMv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5D5C55" w:rsidRDefault="00486D23" w:rsidP="005D5C55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Bestückungsplan</w:t>
                        </w:r>
                        <w:r w:rsidR="00EE445D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</w:t>
                        </w:r>
                        <w:r w:rsidR="00C6407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Bot</w:t>
                        </w:r>
                      </w:p>
                    </w:txbxContent>
                  </v:textbox>
                </v:shape>
                <v:shape id="Text Box 23" o:spid="_x0000_s1056" type="#_x0000_t202" style="position:absolute;left:4592;top:14711;width:125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vi7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Qr4u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5D5C55" w:rsidRDefault="00277DDE" w:rsidP="0070654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2BHEL, 00</w:t>
                        </w:r>
                      </w:p>
                    </w:txbxContent>
                  </v:textbox>
                </v:shape>
                <v:shape id="Text Box 5" o:spid="_x0000_s1057" type="#_x0000_t202" style="position:absolute;left:5943;top:14700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wKEMMA&#10;AADcAAAADwAAAGRycy9kb3ducmV2LnhtbESPQYvCMBSE7wv+h/AEL4umVVikmoq6qHvZQ9Uf8Gie&#10;bWnzUpqsVn+9WRA8DjPzDbNc9aYRV+pcZVlBPIlAEOdWV1woOJ924zkI55E1NpZJwZ0crNLBxxIT&#10;bW+c0fXoCxEg7BJUUHrfJlK6vCSDbmJb4uBdbGfQB9kVUnd4C3DTyGkUfUmDFYeFElvalpTXxz+j&#10;gNaZffzWbm+yzfd2f6mYPuVBqdGwXy9AeOr9O/xq/2gFsziG/zPhCMj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wKE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277DDE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NamV</w:t>
                        </w:r>
                      </w:p>
                    </w:txbxContent>
                  </v:textbox>
                </v:shape>
                <v:shape id="Text Box 6" o:spid="_x0000_s1058" type="#_x0000_t202" style="position:absolute;left:6599;top:14672;width:597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6UZ8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hy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6UZ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</w:p>
                    </w:txbxContent>
                  </v:textbox>
                </v:shape>
                <v:shape id="Text Box 7" o:spid="_x0000_s1059" type="#_x0000_t202" style="position:absolute;left:7294;top:14683;width:62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x/MUA&#10;AADcAAAADwAAAGRycy9kb3ducmV2LnhtbESPzWrDMBCE74G+g9hCL6GW00AJruWQptTNpQc7eYDF&#10;Wv8Qa2UsNXby9FWg0OMwM98w6XY2vbjQ6DrLClZRDIK4srrjRsHp+Pm8AeE8ssbeMim4koNt9rBI&#10;MdF24oIupW9EgLBLUEHr/ZBI6aqWDLrIDsTBq+1o0Ac5NlKPOAW46eVLHL9Kgx2HhRYH2rdUncsf&#10;o4B2hb19n11uivePfV53TEv5pdTT47x7A+Fp9v/hv/ZBK1iv1n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jH8xQAAANw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</w:p>
                    </w:txbxContent>
                  </v:textbox>
                </v:shape>
                <v:shape id="Text Box 21" o:spid="_x0000_s1060" type="#_x0000_t202" style="position:absolute;left:10478;top:14708;width:81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piMMA&#10;AADcAAAADwAAAGRycy9kb3ducmV2LnhtbESPzarCMBSE9xd8h3AEN6KpP4hUo/iDejcuqj7AoTm2&#10;xeakNFGrT2+EC3c5zMw3zHzZmFI8qHaFZQWDfgSCOLW64EzB5bzrTUE4j6yxtEwKXuRguWj9zDHW&#10;9skJPU4+EwHCLkYFufdVLKVLczLo+rYiDt7V1gZ9kHUmdY3PADelHEbRRBosOCzkWNEmp/R2uhsF&#10;tErs+3hze5Ost5v9tWDqyoNSnXazmoHw1Pj/8F/7VysYDcbwPROOgFx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piM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PoeR</w:t>
                        </w:r>
                      </w:p>
                    </w:txbxContent>
                  </v:textbox>
                </v:shape>
                <v:shape id="Text Box 25" o:spid="_x0000_s1061" type="#_x0000_t202" style="position:absolute;left:7978;top:15884;width:589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cME8MA&#10;AADcAAAADwAAAGRycy9kb3ducmV2LnhtbESPzarCMBSE9xd8h3AEN6KpiiLVKP6g3o2Lqg9waI5t&#10;sTkpTdTq0xvhwl0OM/MNM182phQPql1hWcGgH4EgTq0uOFNwOe96UxDOI2ssLZOCFzlYLlo/c4y1&#10;fXJCj5PPRICwi1FB7n0VS+nSnAy6vq2Ig3e1tUEfZJ1JXeMzwE0ph1E0kQYLDgs5VrTJKb2d7kYB&#10;rRL7Pt7c3iTr7WZ/LZi68qBUp92sZiA8Nf4//Nf+1QpGgzF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cME8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ohne</w:t>
                        </w:r>
                      </w:p>
                    </w:txbxContent>
                  </v:textbox>
                </v:shape>
                <v:shape id="Text Box 28" o:spid="_x0000_s1062" type="#_x0000_t202" style="position:absolute;left:865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WSZMQA&#10;AADcAAAADwAAAGRycy9kb3ducmV2LnhtbESPQWvCQBSE74X+h+UVeilmYwWRmFXU0uilh0R/wCP7&#10;TILZtyG7mrS/3hWEHoeZ+YZJ16NpxY1611hWMI1iEMSl1Q1XCk7H78kChPPIGlvLpOCXHKxXry8p&#10;JtoOnNOt8JUIEHYJKqi97xIpXVmTQRfZjjh4Z9sb9EH2ldQ9DgFuWvkZx3NpsOGwUGNHu5rKS3E1&#10;CmiT27+fi8tMvv3aZeeG6UPulXp/GzdLEJ5G/x9+tg9awWw6h8eZc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1kmTEAAAA3A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DE</w:t>
                        </w:r>
                      </w:p>
                    </w:txbxContent>
                  </v:textbox>
                </v:shape>
                <v:shape id="Text Box 27" o:spid="_x0000_s1063" type="#_x0000_t202" style="position:absolute;left:10481;top:15866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ajjb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2FYG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mo42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DF75B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64" type="#_x0000_t202" style="position:absolute;left:10941;top:15884;width:364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GFsMA&#10;AADcAAAADwAAAGRycy9kb3ducmV2LnhtbESPzarCMBSE9xd8h3AEN6KpCqLVKP6g3o2Lqg9waI5t&#10;sTkpTdTq0xvhwl0OM/MNM182phQPql1hWcGgH4EgTq0uOFNwOe96ExDOI2ssLZOCFzlYLlo/c4y1&#10;fXJCj5PPRICwi1FB7n0VS+nSnAy6vq2Ig3e1tUEfZJ1JXeMzwE0ph1E0lgYLDgs5VrTJKb2d7kYB&#10;rRL7Pt7c3iTr7WZ/LZi68qBUp92sZiA8Nf4//Nf+1QpGgyl8z4QjIB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GFs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F75BF" w:rsidRDefault="003471CC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65" type="#_x0000_t202" style="position:absolute;left:9129;top:15906;width:1241;height: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xlNr4A&#10;AADcAAAADwAAAGRycy9kb3ducmV2LnhtbERPSwrCMBDdC94hjOBGNFVBpBrFD342LqoeYGjGtthM&#10;ShO1enqzEFw+3n++bEwpnlS7wrKC4SACQZxaXXCm4HrZ9acgnEfWWFomBW9ysFy0W3OMtX1xQs+z&#10;z0QIYRejgtz7KpbSpTkZdANbEQfuZmuDPsA6k7rGVwg3pRxF0UQaLDg05FjRJqf0fn4YBbRK7Od0&#10;d3uTrLeb/a1g6smDUt1Os5qB8NT4v/jnPmoF41GYH86EI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8ZTa+AAAA3AAAAA8AAAAAAAAAAAAAAAAAmAIAAGRycy9kb3ducmV2&#10;LnhtbFBLBQYAAAAABAAEAPUAAACDAwAAAAA=&#10;" filled="f" stroked="f">
                  <o:lock v:ext="edit" aspectratio="t"/>
                  <v:textbox inset="0,0,0,0">
                    <w:txbxContent>
                      <w:p w:rsidR="003471CC" w:rsidRPr="00DF75BF" w:rsidRDefault="00EE445D" w:rsidP="005D5C5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20.</w:t>
                        </w:r>
                        <w:r w:rsidR="00277DD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01.2012</w:t>
                        </w:r>
                      </w:p>
                    </w:txbxContent>
                  </v:textbox>
                </v:shape>
                <v:shape id="Text Box 38" o:spid="_x0000_s1066" type="#_x0000_t202" style="position:absolute;left:1258;top:15845;width:3188;height: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ArcMA&#10;AADcAAAADwAAAGRycy9kb3ducmV2LnhtbESPzarCMBSE9xd8h3AENxdNVbhINYo/+LO5i1Yf4NAc&#10;22JzUpqo1ac3guBymJlvmNmiNZW4UeNKywqGgwgEcWZ1ybmC03Hbn4BwHlljZZkUPMjBYt75mWGs&#10;7Z0TuqU+FwHCLkYFhfd1LKXLCjLoBrYmDt7ZNgZ9kE0udYP3ADeVHEXRnzRYclgosKZ1QdklvRoF&#10;tEzs8//idiZZbda7c8n0K/dK9brtcgrCU+u/4U/7oBWMR0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DArcMAAADc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3471CC" w:rsidRPr="00D00A94" w:rsidRDefault="0029404F" w:rsidP="00D00A94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Technische Informatik</w:t>
                        </w:r>
                      </w:p>
                    </w:txbxContent>
                  </v:textbox>
                </v:shape>
                <v:shape id="Text Box 73" o:spid="_x0000_s1067" type="#_x0000_t202" style="position:absolute;left:1604;top:14484;width:2449;height:1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3umMQA&#10;AADcAAAADwAAAGRycy9kb3ducmV2LnhtbESPzW7CMBCE70i8g7WVeisOaYsgYBCiVOJW/h5gFS9x&#10;mngdxS4Enh4jVeI4mplvNLNFZ2txptaXjhUMBwkI4tzpkgsFx8P32xiED8gaa8ek4EoeFvN+b4aZ&#10;dhfe0XkfChEh7DNUYEJoMil9bsiiH7iGOHon11oMUbaF1C1eItzWMk2SkbRYclww2NDKUF7t/6yC&#10;cWJ/qmqSbr39uA0/zerLrZtfpV5fuuUURKAuPMP/7Y1W8J6m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7pjEAAAA3AAAAA8AAAAAAAAAAAAAAAAAmAIAAGRycy9k&#10;b3ducmV2LnhtbFBLBQYAAAAABAAEAPUAAACJAwAAAAA=&#10;" filled="f" stroked="f">
                  <v:textbox style="mso-fit-shape-to-text:t">
                    <w:txbxContent>
                      <w:p w:rsidR="003471CC" w:rsidRPr="003471CC" w:rsidRDefault="000C2DAF" w:rsidP="003471CC">
                        <w:r>
                          <w:rPr>
                            <w:noProof/>
                            <w:lang w:eastAsia="de-AT"/>
                          </w:rPr>
                          <w:drawing>
                            <wp:inline distT="0" distB="0" distL="0" distR="0" wp14:anchorId="6715D285" wp14:editId="4B3A18D3">
                              <wp:extent cx="1343025" cy="581025"/>
                              <wp:effectExtent l="19050" t="0" r="9525" b="0"/>
                              <wp:docPr id="2" name="Bild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688C" w:rsidRPr="0075688C" w:rsidRDefault="00EE445D" w:rsidP="00AA289F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de-AT"/>
        </w:rPr>
        <w:drawing>
          <wp:anchor distT="0" distB="0" distL="114300" distR="114300" simplePos="0" relativeHeight="251670016" behindDoc="1" locked="0" layoutInCell="1" allowOverlap="1" wp14:anchorId="6DE6714A" wp14:editId="3C952150">
            <wp:simplePos x="0" y="0"/>
            <wp:positionH relativeFrom="column">
              <wp:posOffset>-628650</wp:posOffset>
            </wp:positionH>
            <wp:positionV relativeFrom="paragraph">
              <wp:posOffset>1962785</wp:posOffset>
            </wp:positionV>
            <wp:extent cx="7804150" cy="3776345"/>
            <wp:effectExtent l="0" t="5398" r="953" b="952"/>
            <wp:wrapTight wrapText="bothSides">
              <wp:wrapPolygon edited="0">
                <wp:start x="21615" y="31"/>
                <wp:lineTo x="50" y="31"/>
                <wp:lineTo x="50" y="21496"/>
                <wp:lineTo x="21615" y="21496"/>
                <wp:lineTo x="21615" y="31"/>
              </wp:wrapPolygon>
            </wp:wrapTight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HTBLuVA\SJ_2011_2012_Sonstiges\HTBLuVA_TdoT_2011_2012_Angelegenheiten\Wuerfel_4060_SMD_dual_full_V3_01_R6_DS\Wuerfel_4060_SMD_dual_full_V3_01_R7_DS-parts-top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0415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3745230</wp:posOffset>
                </wp:positionH>
                <wp:positionV relativeFrom="page">
                  <wp:posOffset>9197975</wp:posOffset>
                </wp:positionV>
                <wp:extent cx="0" cy="381635"/>
                <wp:effectExtent l="11430" t="15875" r="17145" b="12065"/>
                <wp:wrapNone/>
                <wp:docPr id="23" name="Gerade Verbindung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4.9pt,724.25pt" to="294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5iHQIAADc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page">
                  <wp:posOffset>4608830</wp:posOffset>
                </wp:positionH>
                <wp:positionV relativeFrom="page">
                  <wp:posOffset>9197975</wp:posOffset>
                </wp:positionV>
                <wp:extent cx="0" cy="381635"/>
                <wp:effectExtent l="17780" t="15875" r="10795" b="12065"/>
                <wp:wrapNone/>
                <wp:docPr id="22" name="Gerade Verbindung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2.9pt,724.25pt" to="362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posOffset>4176395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21" name="Gerade Verbindung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28.85pt,724.25pt" to="328.8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5941060</wp:posOffset>
                </wp:positionH>
                <wp:positionV relativeFrom="page">
                  <wp:posOffset>8821420</wp:posOffset>
                </wp:positionV>
                <wp:extent cx="0" cy="381635"/>
                <wp:effectExtent l="16510" t="10795" r="12065" b="17145"/>
                <wp:wrapNone/>
                <wp:docPr id="20" name="Gerade Verbindung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694.6pt" to="467.8pt,7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9575800</wp:posOffset>
                </wp:positionV>
                <wp:extent cx="0" cy="381635"/>
                <wp:effectExtent l="10795" t="12700" r="17780" b="15240"/>
                <wp:wrapNone/>
                <wp:docPr id="19" name="Gerade Verbindung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7.6pt,754pt" to="487.6pt,7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page">
                  <wp:posOffset>5761990</wp:posOffset>
                </wp:positionH>
                <wp:positionV relativeFrom="page">
                  <wp:posOffset>9575800</wp:posOffset>
                </wp:positionV>
                <wp:extent cx="0" cy="381000"/>
                <wp:effectExtent l="18415" t="12700" r="10160" b="15875"/>
                <wp:wrapNone/>
                <wp:docPr id="18" name="Gerade Verbindung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9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7pt,754pt" to="453.7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page">
                  <wp:posOffset>6624320</wp:posOffset>
                </wp:positionH>
                <wp:positionV relativeFrom="page">
                  <wp:posOffset>9197975</wp:posOffset>
                </wp:positionV>
                <wp:extent cx="0" cy="381635"/>
                <wp:effectExtent l="13970" t="15875" r="14605" b="12065"/>
                <wp:wrapNone/>
                <wp:docPr id="17" name="Gerade Verbindung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pt,724.25pt" to="521.6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9197975</wp:posOffset>
                </wp:positionV>
                <wp:extent cx="0" cy="381000"/>
                <wp:effectExtent l="11430" t="15875" r="17145" b="12700"/>
                <wp:wrapNone/>
                <wp:docPr id="16" name="Gerade Verbindung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24.25pt" to="396.9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column">
                  <wp:posOffset>64770</wp:posOffset>
                </wp:positionH>
                <wp:positionV relativeFrom="page">
                  <wp:posOffset>9839325</wp:posOffset>
                </wp:positionV>
                <wp:extent cx="2024380" cy="222885"/>
                <wp:effectExtent l="0" t="0" r="13970" b="5715"/>
                <wp:wrapNone/>
                <wp:docPr id="3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2438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1CC" w:rsidRPr="00922583" w:rsidRDefault="003471CC" w:rsidP="00FA73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92258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HTBLuVA Salzburg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68" type="#_x0000_t202" style="position:absolute;left:0;text-align:left;margin-left:5.1pt;margin-top:774.75pt;width:159.4pt;height:17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" filled="f" stroked="f">
                <o:lock v:ext="edit" aspectratio="t"/>
                <v:textbox inset="0,0,0,0">
                  <w:txbxContent>
                    <w:p w:rsidR="003471CC" w:rsidRPr="00922583" w:rsidRDefault="003471CC" w:rsidP="00FA73B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HTBLuVA</w:t>
                      </w:r>
                      <w:proofErr w:type="spellEnd"/>
                      <w:r w:rsidRPr="0092258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Salzburg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page">
                  <wp:posOffset>6912610</wp:posOffset>
                </wp:positionH>
                <wp:positionV relativeFrom="page">
                  <wp:posOffset>9954260</wp:posOffset>
                </wp:positionV>
                <wp:extent cx="0" cy="381635"/>
                <wp:effectExtent l="16510" t="10160" r="12065" b="17780"/>
                <wp:wrapNone/>
                <wp:docPr id="15" name="Gerade Verbindung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4.3pt,783.8pt" to="544.3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6624955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4" name="Gerade Verbindung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1.65pt,783.8pt" to="521.65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5760720</wp:posOffset>
                </wp:positionH>
                <wp:positionV relativeFrom="page">
                  <wp:posOffset>9954260</wp:posOffset>
                </wp:positionV>
                <wp:extent cx="0" cy="381635"/>
                <wp:effectExtent l="17145" t="10160" r="11430" b="17780"/>
                <wp:wrapNone/>
                <wp:docPr id="13" name="Gerade Verbindung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83.8pt" to="453.6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VzHQIAADc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5472430</wp:posOffset>
                </wp:positionH>
                <wp:positionV relativeFrom="page">
                  <wp:posOffset>9954260</wp:posOffset>
                </wp:positionV>
                <wp:extent cx="0" cy="381635"/>
                <wp:effectExtent l="14605" t="10160" r="13970" b="17780"/>
                <wp:wrapNone/>
                <wp:docPr id="12" name="Gerade Verbindung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0.9pt,783.8pt" to="430.9pt,8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9952990</wp:posOffset>
                </wp:positionV>
                <wp:extent cx="2162175" cy="0"/>
                <wp:effectExtent l="10795" t="18415" r="17780" b="10160"/>
                <wp:wrapNone/>
                <wp:docPr id="11" name="Gerade Verbindung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85pt,783.7pt" to="567.1pt,7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8820150</wp:posOffset>
                </wp:positionV>
                <wp:extent cx="6483350" cy="0"/>
                <wp:effectExtent l="14605" t="9525" r="17145" b="9525"/>
                <wp:wrapNone/>
                <wp:docPr id="10" name="Gerade Verbindung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694.5pt" to="567.15pt,6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" o:allowincell="f" strokeweight=".5mm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8512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9197340</wp:posOffset>
                </wp:positionV>
                <wp:extent cx="6483350" cy="0"/>
                <wp:effectExtent l="14605" t="15240" r="17145" b="13335"/>
                <wp:wrapNone/>
                <wp:docPr id="9" name="Gerade Verbindung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65pt,724.2pt" to="567.15pt,7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" strokeweight="1.42pt">
                <w10:wrap anchorx="page" anchory="page"/>
                <w10:anchorlock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2879725</wp:posOffset>
                </wp:positionH>
                <wp:positionV relativeFrom="page">
                  <wp:posOffset>9575800</wp:posOffset>
                </wp:positionV>
                <wp:extent cx="4323080" cy="0"/>
                <wp:effectExtent l="12700" t="12700" r="17145" b="15875"/>
                <wp:wrapNone/>
                <wp:docPr id="8" name="Gerade Verbindung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23080" cy="0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75pt,754pt" to="567.15pt,7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9575800</wp:posOffset>
                </wp:positionV>
                <wp:extent cx="0" cy="748665"/>
                <wp:effectExtent l="11430" t="12700" r="17145" b="10160"/>
                <wp:wrapNone/>
                <wp:docPr id="7" name="Gerade Verbindung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754pt" to="396.9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2882265</wp:posOffset>
                </wp:positionH>
                <wp:positionV relativeFrom="page">
                  <wp:posOffset>9575800</wp:posOffset>
                </wp:positionV>
                <wp:extent cx="0" cy="748665"/>
                <wp:effectExtent l="15240" t="12700" r="13335" b="10160"/>
                <wp:wrapNone/>
                <wp:docPr id="6" name="Gerade Verbindung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866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5pt,754pt" to="226.95pt,8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8820150</wp:posOffset>
                </wp:positionV>
                <wp:extent cx="0" cy="381635"/>
                <wp:effectExtent l="11430" t="9525" r="17145" b="18415"/>
                <wp:wrapNone/>
                <wp:docPr id="4" name="Gerade Verbindung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96.9pt,694.5pt" to="39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9197975</wp:posOffset>
                </wp:positionV>
                <wp:extent cx="0" cy="381635"/>
                <wp:effectExtent l="14605" t="15875" r="13970" b="12065"/>
                <wp:wrapNone/>
                <wp:docPr id="3" name="Gerade Verbindung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724.25pt" to="226.9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" strokeweight="1.42pt">
                <w10:wrap anchorx="page" anchory="page"/>
              </v:line>
            </w:pict>
          </mc:Fallback>
        </mc:AlternateContent>
      </w:r>
      <w:r w:rsidR="00183824">
        <w:rPr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2881630</wp:posOffset>
                </wp:positionH>
                <wp:positionV relativeFrom="page">
                  <wp:posOffset>8820150</wp:posOffset>
                </wp:positionV>
                <wp:extent cx="0" cy="381635"/>
                <wp:effectExtent l="14605" t="9525" r="13970" b="18415"/>
                <wp:wrapNone/>
                <wp:docPr id="1" name="Gerade Verbindung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  <a:noFill/>
                        <a:ln w="1803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6.9pt,694.5pt" to="226.9pt,7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" strokeweight="1.42pt">
                <w10:wrap anchorx="page" anchory="page"/>
              </v:line>
            </w:pict>
          </mc:Fallback>
        </mc:AlternateContent>
      </w:r>
    </w:p>
    <w:sectPr w:rsidR="0075688C" w:rsidRPr="0075688C" w:rsidSect="00305793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attachedTemplate r:id="rId1"/>
  <w:defaultTabStop w:val="708"/>
  <w:hyphenationZone w:val="425"/>
  <w:drawingGridHorizontalSpacing w:val="28"/>
  <w:drawingGridVerticalSpacing w:val="28"/>
  <w:displayHorizontalDrawingGridEvery w:val="2"/>
  <w:displayVerticalDrawingGridEvery w:val="2"/>
  <w:doNotUseMarginsForDrawingGridOrigin/>
  <w:drawingGridHorizontalOrigin w:val="0"/>
  <w:drawingGridVerticalOrigin w:val="168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3B"/>
    <w:rsid w:val="00002CE6"/>
    <w:rsid w:val="00026D0D"/>
    <w:rsid w:val="0006798D"/>
    <w:rsid w:val="00071DED"/>
    <w:rsid w:val="000C2DAF"/>
    <w:rsid w:val="00111590"/>
    <w:rsid w:val="00146347"/>
    <w:rsid w:val="00183824"/>
    <w:rsid w:val="001A4194"/>
    <w:rsid w:val="00226DC1"/>
    <w:rsid w:val="00256BC7"/>
    <w:rsid w:val="002715E4"/>
    <w:rsid w:val="00277DDE"/>
    <w:rsid w:val="0029404F"/>
    <w:rsid w:val="002A1EA3"/>
    <w:rsid w:val="002B1044"/>
    <w:rsid w:val="002B4FFB"/>
    <w:rsid w:val="00305793"/>
    <w:rsid w:val="003471CC"/>
    <w:rsid w:val="003535C1"/>
    <w:rsid w:val="00357452"/>
    <w:rsid w:val="0037671C"/>
    <w:rsid w:val="00406F74"/>
    <w:rsid w:val="00407FC8"/>
    <w:rsid w:val="0041224E"/>
    <w:rsid w:val="00435BA7"/>
    <w:rsid w:val="00463B61"/>
    <w:rsid w:val="00472CFA"/>
    <w:rsid w:val="00486D23"/>
    <w:rsid w:val="00517CA0"/>
    <w:rsid w:val="005D5C55"/>
    <w:rsid w:val="00616455"/>
    <w:rsid w:val="006253F7"/>
    <w:rsid w:val="00647B1E"/>
    <w:rsid w:val="006552C9"/>
    <w:rsid w:val="006A7723"/>
    <w:rsid w:val="006B09FD"/>
    <w:rsid w:val="00706549"/>
    <w:rsid w:val="00744626"/>
    <w:rsid w:val="0075688C"/>
    <w:rsid w:val="00761364"/>
    <w:rsid w:val="007A6943"/>
    <w:rsid w:val="00817A96"/>
    <w:rsid w:val="00833108"/>
    <w:rsid w:val="0085138D"/>
    <w:rsid w:val="0085273B"/>
    <w:rsid w:val="00861315"/>
    <w:rsid w:val="008A7024"/>
    <w:rsid w:val="00922583"/>
    <w:rsid w:val="00941A4C"/>
    <w:rsid w:val="009655A1"/>
    <w:rsid w:val="00992808"/>
    <w:rsid w:val="00A2184E"/>
    <w:rsid w:val="00A978A6"/>
    <w:rsid w:val="00AA289F"/>
    <w:rsid w:val="00B0715C"/>
    <w:rsid w:val="00B55949"/>
    <w:rsid w:val="00BD2BB7"/>
    <w:rsid w:val="00C64072"/>
    <w:rsid w:val="00CD4682"/>
    <w:rsid w:val="00CE385F"/>
    <w:rsid w:val="00D00A94"/>
    <w:rsid w:val="00D67359"/>
    <w:rsid w:val="00DD1F6F"/>
    <w:rsid w:val="00DF75BF"/>
    <w:rsid w:val="00E007D8"/>
    <w:rsid w:val="00E70F9A"/>
    <w:rsid w:val="00E90F85"/>
    <w:rsid w:val="00EE1850"/>
    <w:rsid w:val="00EE445D"/>
    <w:rsid w:val="00F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0A94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FTKL\Rahmen_2010\Rahmen_A4_hoch_10mm_Entwurf_4_ausgef&#252;ll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Rahmen_A4_hoch_10mm_Entwurf_4_ausgefüllt.dotx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RPoettinger</dc:creator>
  <cp:lastModifiedBy>Exchange (Server)</cp:lastModifiedBy>
  <cp:revision>4</cp:revision>
  <cp:lastPrinted>2012-01-20T12:08:00Z</cp:lastPrinted>
  <dcterms:created xsi:type="dcterms:W3CDTF">2012-01-20T12:09:00Z</dcterms:created>
  <dcterms:modified xsi:type="dcterms:W3CDTF">2012-03-26T13:07:00Z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0x0101001F6F2CED7CDAC74D96D7D08AB4BF37E4</vt:lpwstr>
  </property>
</Properties>
</file>