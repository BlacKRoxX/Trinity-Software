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73B" w:rsidRDefault="00702374" w:rsidP="00AA289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de-AT"/>
        </w:rPr>
        <w:pict>
          <v:group id="_x0000_s1098" style="position:absolute;left:0;text-align:left;margin-left:0;margin-top:-.1pt;width:510.25pt;height:785.2pt;z-index:251668992" coordorigin="1134,565" coordsize="10205,15704">
            <v:rect id="Rechteck 48" o:spid="_x0000_s1065" style="position:absolute;left:1134;top:565;width:10205;height:15704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" filled="f" strokeweight=".5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4575;top:15102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" filled="f" stroked="f">
              <o:lock v:ext="edit" aspectratio="t"/>
              <v:textbox inset="0,0,0,0">
                <w:txbxContent>
                  <w:p w:rsidR="003471CC" w:rsidRPr="00833108" w:rsidRDefault="003471CC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833108">
                      <w:rPr>
                        <w:rFonts w:ascii="Arial" w:hAnsi="Arial" w:cs="Arial"/>
                        <w:sz w:val="12"/>
                        <w:szCs w:val="12"/>
                      </w:rPr>
                      <w:t>Benennung:</w:t>
                    </w:r>
                  </w:p>
                </w:txbxContent>
              </v:textbox>
            </v:shape>
            <v:shape id="_x0000_s1056" type="#_x0000_t202" style="position:absolute;left:4579;top:13919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Name</w:t>
                    </w:r>
                    <w:r w:rsidRPr="00833108">
                      <w:rPr>
                        <w:rFonts w:ascii="Arial" w:hAnsi="Arial" w:cs="Arial"/>
                        <w:sz w:val="12"/>
                        <w:szCs w:val="12"/>
                      </w:rPr>
                      <w:t>:</w:t>
                    </w:r>
                  </w:p>
                </w:txbxContent>
              </v:textbox>
            </v:shape>
            <v:shape id="_x0000_s1055" type="#_x0000_t202" style="position:absolute;left:1176;top:13913;width:1533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Sachnummer, Dateiname</w:t>
                    </w:r>
                    <w:r w:rsidRPr="00833108">
                      <w:rPr>
                        <w:rFonts w:ascii="Arial" w:hAnsi="Arial" w:cs="Arial"/>
                        <w:sz w:val="12"/>
                        <w:szCs w:val="12"/>
                      </w:rPr>
                      <w:t>:</w:t>
                    </w:r>
                  </w:p>
                </w:txbxContent>
              </v:textbox>
            </v:shape>
            <v:shape id="_x0000_s1032" type="#_x0000_t202" style="position:absolute;left:9414;top:13918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Werkstoff:</w:t>
                    </w:r>
                  </w:p>
                </w:txbxContent>
              </v:textbox>
            </v:shape>
            <v:shape id="_x0000_s1089" type="#_x0000_t202" style="position:absolute;left:7986;top:13924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Toleranz:</w:t>
                    </w:r>
                  </w:p>
                </w:txbxContent>
              </v:textbox>
            </v:shape>
            <v:shape id="_x0000_s1061" type="#_x0000_t202" style="position:absolute;left:10471;top:15712;width:36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Blatt:</w:t>
                    </w:r>
                  </w:p>
                </w:txbxContent>
              </v:textbox>
            </v:shape>
            <v:shape id="_x0000_s1060" type="#_x0000_t202" style="position:absolute;left:10908;top:15705;width:408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Blätter:</w:t>
                    </w:r>
                  </w:p>
                </w:txbxContent>
              </v:textbox>
            </v:shape>
            <v:shape id="_x0000_s1059" type="#_x0000_t202" style="position:absolute;left:9129;top:15717;width:530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Datum:</w:t>
                    </w:r>
                  </w:p>
                </w:txbxContent>
              </v:textbox>
            </v:shape>
            <v:shape id="_x0000_s1058" type="#_x0000_t202" style="position:absolute;left:8651;top:15717;width:36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Spr.:</w:t>
                    </w:r>
                  </w:p>
                </w:txbxContent>
              </v:textbox>
            </v:shape>
            <v:shape id="_x0000_s1057" type="#_x0000_t202" style="position:absolute;left:7978;top:15706;width:58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833108" w:rsidRDefault="003471CC" w:rsidP="00463B61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Maßstab:</w:t>
                    </w:r>
                  </w:p>
                </w:txbxContent>
              </v:textbox>
            </v:shape>
            <v:shape id="_x0000_s1042" type="#_x0000_t202" style="position:absolute;left:7977;top:14521;width:86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Dokumentart</w:t>
                    </w:r>
                    <w:r w:rsidRPr="00833108">
                      <w:rPr>
                        <w:rFonts w:ascii="Arial" w:hAnsi="Arial" w:cs="Arial"/>
                        <w:sz w:val="12"/>
                        <w:szCs w:val="12"/>
                      </w:rPr>
                      <w:t>:</w:t>
                    </w:r>
                  </w:p>
                </w:txbxContent>
              </v:textbox>
            </v:shape>
            <v:shape id="_x0000_s1046" type="#_x0000_t202" style="position:absolute;left:4581;top:14526;width:1078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ID-Nr.:</w:t>
                    </w:r>
                  </w:p>
                </w:txbxContent>
              </v:textbox>
            </v:shape>
            <v:shape id="_x0000_s1084" type="#_x0000_t202" style="position:absolute;left:7988;top:15116;width:754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Version</w:t>
                    </w:r>
                    <w:r w:rsidRPr="00833108">
                      <w:rPr>
                        <w:rFonts w:ascii="Arial" w:hAnsi="Arial" w:cs="Arial"/>
                        <w:sz w:val="12"/>
                        <w:szCs w:val="12"/>
                      </w:rPr>
                      <w:t>:</w:t>
                    </w:r>
                  </w:p>
                </w:txbxContent>
              </v:textbox>
            </v:shape>
            <v:shape id="_x0000_s1033" type="#_x0000_t202" style="position:absolute;left:9802;top:15126;width:1031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Dokumentstatus</w:t>
                    </w:r>
                    <w:r w:rsidRPr="00833108">
                      <w:rPr>
                        <w:rFonts w:ascii="Arial" w:hAnsi="Arial" w:cs="Arial"/>
                        <w:sz w:val="12"/>
                        <w:szCs w:val="12"/>
                      </w:rPr>
                      <w:t>:</w:t>
                    </w:r>
                  </w:p>
                </w:txbxContent>
              </v:textbox>
            </v:shape>
            <v:shape id="Textfeld 2" o:spid="_x0000_s1091" type="#_x0000_t202" style="position:absolute;left:5954;top:14505;width:563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Gez.:</w:t>
                    </w:r>
                  </w:p>
                </w:txbxContent>
              </v:textbox>
            </v:shape>
            <v:shape id="_x0000_s1027" type="#_x0000_t202" style="position:absolute;left:6627;top:14511;width:557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Geprüft:</w:t>
                    </w:r>
                  </w:p>
                </w:txbxContent>
              </v:textbox>
            </v:shape>
            <v:shape id="_x0000_s1028" type="#_x0000_t202" style="position:absolute;left:7294;top:14505;width:589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Betreuer:</w:t>
                    </w:r>
                  </w:p>
                </w:txbxContent>
              </v:textbox>
            </v:shape>
            <v:shape id="_x0000_s1043" type="#_x0000_t202" style="position:absolute;left:10462;top:14510;width:596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Freigabe:</w:t>
                    </w:r>
                  </w:p>
                </w:txbxContent>
              </v:textbox>
            </v:shape>
            <v:shape id="_x0000_s1040" type="#_x0000_t202" style="position:absolute;left:9128;top:15126;width:586;height:19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" filled="f" stroked="f">
              <o:lock v:ext="edit" aspectratio="t"/>
              <v:textbox inset="0,0,0,0">
                <w:txbxContent>
                  <w:p w:rsidR="003471CC" w:rsidRPr="00833108" w:rsidRDefault="003471CC" w:rsidP="002B4FFB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Revision:</w:t>
                    </w:r>
                  </w:p>
                </w:txbxContent>
              </v:textbox>
            </v:shape>
            <v:shape id="_x0000_s1086" type="#_x0000_t202" style="position:absolute;left:7989;top:15316;width:96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" filled="f" stroked="f">
              <o:lock v:ext="edit" aspectratio="t"/>
              <v:textbox inset="0,0,0,0">
                <w:txbxContent>
                  <w:p w:rsidR="003471CC" w:rsidRPr="00E90F85" w:rsidRDefault="00EE445D" w:rsidP="00111590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2.0</w:t>
                    </w:r>
                  </w:p>
                </w:txbxContent>
              </v:textbox>
            </v:shape>
            <v:shape id="_x0000_s1085" type="#_x0000_t202" style="position:absolute;left:9807;top:15321;width:1476;height:303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" filled="f" stroked="f">
              <o:lock v:ext="edit" aspectratio="t"/>
              <v:textbox inset="0,0,0,0">
                <w:txbxContent>
                  <w:p w:rsidR="003471CC" w:rsidRPr="00E90F85" w:rsidRDefault="0029404F" w:rsidP="00111590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Fertigung</w:t>
                    </w:r>
                  </w:p>
                </w:txbxContent>
              </v:textbox>
            </v:shape>
            <v:shape id="_x0000_s1041" type="#_x0000_t202" style="position:absolute;left:9129;top:15321;width:563;height:303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E90F85" w:rsidRDefault="00EE445D" w:rsidP="00111590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00</w:t>
                    </w:r>
                  </w:p>
                </w:txbxContent>
              </v:textbox>
            </v:shape>
            <v:shape id="_x0000_s1079" type="#_x0000_t202" style="position:absolute;left:1189;top:14120;width:3286;height:315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" filled="f" stroked="f">
              <o:lock v:ext="edit" aspectratio="t"/>
              <v:textbox inset="0,0,0,0">
                <w:txbxContent>
                  <w:p w:rsidR="003471CC" w:rsidRPr="00E90F85" w:rsidRDefault="003471CC" w:rsidP="00111590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bookmarkStart w:id="0" w:name="_GoBack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Beilage </w:t>
                    </w:r>
                    <w:r w:rsidR="00702374">
                      <w:rPr>
                        <w:rFonts w:ascii="Arial" w:hAnsi="Arial" w:cs="Arial"/>
                        <w:sz w:val="20"/>
                        <w:szCs w:val="20"/>
                      </w:rPr>
                      <w:t>4</w:t>
                    </w:r>
                    <w:bookmarkEnd w:id="0"/>
                  </w:p>
                </w:txbxContent>
              </v:textbox>
            </v:shape>
            <v:shape id="_x0000_s1088" type="#_x0000_t202" style="position:absolute;left:9423;top:14096;width:1866;height:286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E90F85" w:rsidRDefault="00486D23" w:rsidP="00111590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</w:p>
                </w:txbxContent>
              </v:textbox>
            </v:shape>
            <v:shape id="_x0000_s1087" type="#_x0000_t202" style="position:absolute;left:7983;top:14107;width:1318;height:275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" filled="f" stroked="f">
              <o:lock v:ext="edit" aspectratio="t"/>
              <v:textbox inset="0,0,0,0">
                <w:txbxContent>
                  <w:p w:rsidR="003471CC" w:rsidRPr="00E90F85" w:rsidRDefault="003471CC" w:rsidP="005D5C55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m</w:t>
                    </w:r>
                    <w:r w:rsidRPr="00E90F85">
                      <w:rPr>
                        <w:rFonts w:ascii="Arial" w:hAnsi="Arial" w:cs="Arial"/>
                        <w:sz w:val="24"/>
                        <w:szCs w:val="24"/>
                      </w:rPr>
                      <w:t>ittel</w:t>
                    </w:r>
                  </w:p>
                </w:txbxContent>
              </v:textbox>
            </v:shape>
            <v:shape id="_x0000_s1054" type="#_x0000_t202" style="position:absolute;left:4602;top:14066;width:3280;height:336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" filled="f" stroked="f">
              <o:lock v:ext="edit" aspectratio="t"/>
              <v:textbox inset="0,0,0,0">
                <w:txbxContent>
                  <w:p w:rsidR="003471CC" w:rsidRPr="00E90F85" w:rsidRDefault="00277DDE" w:rsidP="005D5C55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Vorname Name</w:t>
                    </w:r>
                  </w:p>
                </w:txbxContent>
              </v:textbox>
            </v:shape>
            <v:shape id="_x0000_s1053" type="#_x0000_t202" style="position:absolute;left:4642;top:15411;width:3191;height:72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" filled="f" stroked="f">
              <o:lock v:ext="edit" aspectratio="t"/>
              <v:textbox inset="0,0,0,0">
                <w:txbxContent>
                  <w:p w:rsidR="003471CC" w:rsidRPr="00E90F85" w:rsidRDefault="00EE445D" w:rsidP="005D5C55">
                    <w:pPr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TRINITY</w:t>
                    </w:r>
                    <w:r w:rsidR="003471CC">
                      <w:rPr>
                        <w:rFonts w:ascii="Arial" w:hAnsi="Arial" w:cs="Arial"/>
                        <w:sz w:val="32"/>
                        <w:szCs w:val="32"/>
                      </w:rPr>
                      <w:br/>
                    </w: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USB-Soundkarte</w:t>
                    </w:r>
                  </w:p>
                </w:txbxContent>
              </v:textbox>
            </v:shape>
            <v:shape id="_x0000_s1044" type="#_x0000_t202" style="position:absolute;left:7988;top:14710;width:2369;height:307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" filled="f" stroked="f">
              <o:lock v:ext="edit" aspectratio="t"/>
              <v:textbox inset="0,0,0,0">
                <w:txbxContent>
                  <w:p w:rsidR="003471CC" w:rsidRPr="005D5C55" w:rsidRDefault="00702374" w:rsidP="005D5C55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Layout</w:t>
                    </w:r>
                    <w:r w:rsidR="00EE445D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Top</w:t>
                    </w:r>
                  </w:p>
                </w:txbxContent>
              </v:textbox>
            </v:shape>
            <v:shape id="_x0000_s1047" type="#_x0000_t202" style="position:absolute;left:4592;top:14711;width:125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5D5C55" w:rsidRDefault="00277DDE" w:rsidP="0070654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2BHEL, 00</w:t>
                    </w:r>
                  </w:p>
                </w:txbxContent>
              </v:textbox>
            </v:shape>
            <v:shape id="_x0000_s1029" type="#_x0000_t202" style="position:absolute;left:5943;top:14700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" filled="f" stroked="f">
              <o:lock v:ext="edit" aspectratio="t"/>
              <v:textbox inset="0,0,0,0">
                <w:txbxContent>
                  <w:p w:rsidR="003471CC" w:rsidRPr="00DF75BF" w:rsidRDefault="00277DDE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NamV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6599;top:14672;width:597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PoeR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294;top:14683;width:62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PoeR</w:t>
                    </w:r>
                    <w:proofErr w:type="spellEnd"/>
                  </w:p>
                </w:txbxContent>
              </v:textbox>
            </v:shape>
            <v:shape id="_x0000_s1045" type="#_x0000_t202" style="position:absolute;left:10478;top:14708;width:81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PoeR</w:t>
                    </w:r>
                    <w:proofErr w:type="spellEnd"/>
                  </w:p>
                </w:txbxContent>
              </v:textbox>
            </v:shape>
            <v:shape id="_x0000_s1049" type="#_x0000_t202" style="position:absolute;left:7978;top:15884;width:589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DF75BF">
                      <w:rPr>
                        <w:rFonts w:ascii="Arial" w:hAnsi="Arial" w:cs="Arial"/>
                        <w:sz w:val="20"/>
                        <w:szCs w:val="20"/>
                      </w:rPr>
                      <w:t>ohne</w:t>
                    </w:r>
                  </w:p>
                </w:txbxContent>
              </v:textbox>
            </v:shape>
            <v:shape id="_x0000_s1052" type="#_x0000_t202" style="position:absolute;left:8651;top:15884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DF75BF">
                      <w:rPr>
                        <w:rFonts w:ascii="Arial" w:hAnsi="Arial" w:cs="Arial"/>
                        <w:sz w:val="20"/>
                        <w:szCs w:val="20"/>
                      </w:rPr>
                      <w:t>DE</w:t>
                    </w:r>
                  </w:p>
                </w:txbxContent>
              </v:textbox>
            </v:shape>
            <v:shape id="_x0000_s1051" type="#_x0000_t202" style="position:absolute;left:10481;top:15866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DF75BF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050" type="#_x0000_t202" style="position:absolute;left:10941;top:15884;width:364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" filled="f" stroked="f">
              <o:lock v:ext="edit" aspectratio="t"/>
              <v:textbox inset="0,0,0,0">
                <w:txbxContent>
                  <w:p w:rsidR="003471CC" w:rsidRPr="00DF75BF" w:rsidRDefault="003471CC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048" type="#_x0000_t202" style="position:absolute;left:9129;top:15906;width:1241;height:25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" filled="f" stroked="f">
              <o:lock v:ext="edit" aspectratio="t"/>
              <v:textbox inset="0,0,0,0">
                <w:txbxContent>
                  <w:p w:rsidR="003471CC" w:rsidRPr="00DF75BF" w:rsidRDefault="00EE445D" w:rsidP="005D5C55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20.</w:t>
                    </w:r>
                    <w:r w:rsidR="00277DDE">
                      <w:rPr>
                        <w:rFonts w:ascii="Arial" w:hAnsi="Arial" w:cs="Arial"/>
                        <w:sz w:val="20"/>
                        <w:szCs w:val="20"/>
                      </w:rPr>
                      <w:t>01.2012</w:t>
                    </w:r>
                  </w:p>
                </w:txbxContent>
              </v:textbox>
            </v:shape>
            <v:shape id="_x0000_s1062" type="#_x0000_t202" style="position:absolute;left:1258;top:15845;width:3188;height:297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" filled="f" stroked="f">
              <o:lock v:ext="edit" aspectratio="t"/>
              <v:textbox inset="0,0,0,0">
                <w:txbxContent>
                  <w:p w:rsidR="003471CC" w:rsidRPr="00D00A94" w:rsidRDefault="0029404F" w:rsidP="00D00A94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Technische Informatik</w:t>
                    </w:r>
                  </w:p>
                </w:txbxContent>
              </v:textbox>
            </v:shape>
            <v:shape id="_x0000_s1097" type="#_x0000_t202" style="position:absolute;left:1604;top:14484;width:2449;height:1299;mso-wrap-style:none;mso-width-relative:margin;mso-height-relative:margin" filled="f" stroked="f">
              <v:textbox style="mso-fit-shape-to-text:t">
                <w:txbxContent>
                  <w:p w:rsidR="003471CC" w:rsidRPr="003471CC" w:rsidRDefault="000C2DAF" w:rsidP="003471CC">
                    <w:r>
                      <w:rPr>
                        <w:noProof/>
                        <w:lang w:eastAsia="de-AT"/>
                      </w:rPr>
                      <w:drawing>
                        <wp:inline distT="0" distB="0" distL="0" distR="0" wp14:anchorId="6715D285" wp14:editId="4B3A18D3">
                          <wp:extent cx="1343025" cy="581025"/>
                          <wp:effectExtent l="19050" t="0" r="9525" b="0"/>
                          <wp:docPr id="2" name="Bild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43025" cy="581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75688C" w:rsidRPr="0075688C" w:rsidRDefault="00EE445D" w:rsidP="00AA289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de-AT"/>
        </w:rPr>
        <w:drawing>
          <wp:anchor distT="0" distB="0" distL="114300" distR="114300" simplePos="0" relativeHeight="251670016" behindDoc="1" locked="0" layoutInCell="1" allowOverlap="1" wp14:anchorId="6DE6714A" wp14:editId="3C952150">
            <wp:simplePos x="0" y="0"/>
            <wp:positionH relativeFrom="column">
              <wp:posOffset>-720090</wp:posOffset>
            </wp:positionH>
            <wp:positionV relativeFrom="paragraph">
              <wp:posOffset>2007235</wp:posOffset>
            </wp:positionV>
            <wp:extent cx="7802880" cy="3786505"/>
            <wp:effectExtent l="0" t="2000250" r="0" b="1985645"/>
            <wp:wrapTight wrapText="bothSides">
              <wp:wrapPolygon edited="0">
                <wp:start x="21578" y="-45"/>
                <wp:lineTo x="62" y="-45"/>
                <wp:lineTo x="62" y="21471"/>
                <wp:lineTo x="21578" y="21471"/>
                <wp:lineTo x="21578" y="-45"/>
              </wp:wrapPolygon>
            </wp:wrapTight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HTBLuVA\SJ_2011_2012_Sonstiges\HTBLuVA_TdoT_2011_2012_Angelegenheiten\Wuerfel_4060_SMD_dual_full_V3_01_R6_DS\Wuerfel_4060_SMD_dual_full_V3_01_R7_DS-parts-top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02880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374">
        <w:rPr>
          <w:noProof/>
          <w:sz w:val="40"/>
          <w:szCs w:val="40"/>
          <w:lang w:eastAsia="de-AT"/>
        </w:rPr>
        <w:pict>
          <v:line id="Gerade Verbindung 44" o:spid="_x0000_s1026" style="position:absolute;left:0;text-align:left;z-index:251653632;visibility:visible;mso-position-horizontal-relative:page;mso-position-vertical-relative:page;mso-width-relative:margin;mso-height-relative:margin" from="294.9pt,724.25pt" to="294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" strokeweight="1.42pt">
            <w10:wrap anchorx="page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31" o:spid="_x0000_s1093" style="position:absolute;left:0;text-align:left;z-index:251662848;visibility:visible;mso-position-horizontal-relative:page;mso-position-vertical-relative:page;mso-width-relative:margin;mso-height-relative:margin" from="362.9pt,724.25pt" to="362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" strokeweight="1.42pt">
            <w10:wrap anchorx="page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29" o:spid="_x0000_s1092" style="position:absolute;left:0;text-align:left;z-index:251664896;visibility:visible;mso-position-horizontal-relative:page;mso-position-vertical-relative:page;mso-width-relative:margin;mso-height-relative:margin" from="328.85pt,724.25pt" to="328.8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" strokeweight="1.42pt">
            <w10:wrap anchorx="page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32" o:spid="_x0000_s1090" style="position:absolute;left:0;text-align:left;z-index:251661824;visibility:visible;mso-position-horizontal-relative:page;mso-position-vertical-relative:page;mso-width-relative:margin;mso-height-relative:margin" from="467.8pt,694.6pt" to="467.8pt,7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" strokeweight="1.42pt">
            <w10:wrap anchorx="margin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28" o:spid="_x0000_s1083" style="position:absolute;left:0;text-align:left;z-index:251665920;visibility:visible;mso-position-horizontal-relative:page;mso-position-vertical-relative:page;mso-width-relative:margin;mso-height-relative:margin" from="487.6pt,754pt" to="487.6pt,7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" strokeweight="1.42pt">
            <w10:wrap anchorx="page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294" o:spid="_x0000_s1082" style="position:absolute;left:0;text-align:left;z-index:251666944;visibility:visible;mso-position-horizontal-relative:page;mso-position-vertical-relative:page;mso-width-relative:margin;mso-height-relative:margin" from="453.7pt,754pt" to="453.7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" strokeweight="1.42pt">
            <w10:wrap anchorx="page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30" o:spid="_x0000_s1081" style="position:absolute;left:0;text-align:left;z-index:251663872;visibility:visible;mso-position-horizontal-relative:page;mso-position-vertical-relative:page;mso-width-relative:margin;mso-height-relative:margin" from="521.6pt,724.25pt" to="521.6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Ev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" strokeweight="1.42pt">
            <w10:wrap anchorx="page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43" o:spid="_x0000_s1080" style="position:absolute;left:0;text-align:left;z-index:251654656;visibility:visible;mso-position-horizontal-relative:page;mso-position-vertical-relative:page;mso-width-relative:margin;mso-height-relative:margin" from="396.9pt,724.25pt" to="396.9pt,7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" strokeweight="1.42pt">
            <w10:wrap anchorx="page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shape id="_x0000_s1063" type="#_x0000_t202" style="position:absolute;left:0;text-align:left;margin-left:5.1pt;margin-top:774.75pt;width:159.4pt;height:17.55pt;z-index:251667968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" filled="f" stroked="f">
            <o:lock v:ext="edit" aspectratio="t"/>
            <v:textbox inset="0,0,0,0">
              <w:txbxContent>
                <w:p w:rsidR="003471CC" w:rsidRPr="00922583" w:rsidRDefault="003471CC" w:rsidP="00FA73BE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proofErr w:type="spellStart"/>
                  <w:r w:rsidRPr="00922583">
                    <w:rPr>
                      <w:rFonts w:ascii="Arial" w:hAnsi="Arial" w:cs="Arial"/>
                      <w:b/>
                      <w:sz w:val="28"/>
                      <w:szCs w:val="28"/>
                    </w:rPr>
                    <w:t>HTBLuVA</w:t>
                  </w:r>
                  <w:proofErr w:type="spellEnd"/>
                  <w:r w:rsidRPr="00922583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Salzburg</w:t>
                  </w:r>
                </w:p>
              </w:txbxContent>
            </v:textbox>
            <w10:wrap anchory="page"/>
            <w10:anchorlock/>
          </v:shape>
        </w:pict>
      </w:r>
      <w:r w:rsidR="00702374">
        <w:rPr>
          <w:noProof/>
          <w:sz w:val="40"/>
          <w:szCs w:val="40"/>
          <w:lang w:eastAsia="de-AT"/>
        </w:rPr>
        <w:pict>
          <v:line id="Gerade Verbindung 33" o:spid="_x0000_s1078" style="position:absolute;left:0;text-align:left;z-index:251660800;visibility:visible;mso-position-horizontal-relative:page;mso-position-vertical-relative:page;mso-width-relative:margin;mso-height-relative:margin" from="544.3pt,783.8pt" to="544.3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pO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" strokeweight="1.42pt">
            <w10:wrap anchorx="page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34" o:spid="_x0000_s1077" style="position:absolute;left:0;text-align:left;z-index:251659776;visibility:visible;mso-position-horizontal-relative:page;mso-position-vertical-relative:page;mso-width-relative:margin;mso-height-relative:margin" from="521.65pt,783.8pt" to="521.65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" strokeweight="1.42pt">
            <w10:wrap anchorx="page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35" o:spid="_x0000_s1076" style="position:absolute;left:0;text-align:left;z-index:251658752;visibility:visible;mso-position-horizontal-relative:page;mso-position-vertical-relative:page;mso-width-relative:margin;mso-height-relative:margin" from="453.6pt,783.8pt" to="453.6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" strokeweight="1.42pt">
            <w10:wrap anchorx="page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36" o:spid="_x0000_s1075" style="position:absolute;left:0;text-align:left;z-index:251657728;visibility:visible;mso-position-horizontal-relative:page;mso-position-vertical-relative:page;mso-width-relative:margin;mso-height-relative:margin" from="430.9pt,783.8pt" to="430.9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" strokeweight="1.42pt">
            <w10:wrap anchorx="page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37" o:spid="_x0000_s1074" style="position:absolute;left:0;text-align:left;z-index:251649536;visibility:visible;mso-position-horizontal-relative:page;mso-position-vertical-relative:page;mso-width-relative:margin;mso-height-relative:margin" from="396.85pt,783.7pt" to="567.1pt,7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" strokeweight="1.42pt">
            <w10:wrap anchorx="page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38" o:spid="_x0000_s1073" style="position:absolute;left:0;text-align:left;z-index:251647488;visibility:visible;mso-position-horizontal-relative:page;mso-position-vertical-relative:page;mso-width-relative:margin;mso-height-relative:margin" from="56.65pt,694.5pt" to="567.15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" o:allowincell="f" strokeweight=".5mm">
            <w10:wrap anchorx="margin" anchory="margin"/>
            <w10:anchorlock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39" o:spid="_x0000_s1072" style="position:absolute;left:0;text-align:left;z-index:251648512;visibility:visible;mso-position-horizontal-relative:page;mso-position-vertical-relative:page;mso-width-relative:margin;mso-height-relative:margin" from="56.65pt,724.2pt" to="567.15pt,7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" strokeweight="1.42pt">
            <w10:wrap anchorx="margin" anchory="margin"/>
            <w10:anchorlock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40" o:spid="_x0000_s1071" style="position:absolute;left:0;text-align:left;z-index:251646464;visibility:visible;mso-position-horizontal-relative:page;mso-position-vertical-relative:page;mso-width-relative:margin;mso-height-relative:margin" from="226.75pt,754pt" to="567.15pt,7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" strokeweight="1.42pt">
            <w10:wrap anchorx="margin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41" o:spid="_x0000_s1070" style="position:absolute;left:0;text-align:left;z-index:251656704;visibility:visible;mso-position-horizontal-relative:page;mso-position-vertical-relative:page;mso-width-relative:margin;mso-height-relative:margin" from="396.9pt,754pt" to="396.9pt,8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" strokeweight="1.42pt">
            <w10:wrap anchorx="margin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42" o:spid="_x0000_s1069" style="position:absolute;left:0;text-align:left;z-index:251655680;visibility:visible;mso-position-horizontal-relative:page;mso-position-vertical-relative:page;mso-width-relative:margin;mso-height-relative:margin" from="226.95pt,754pt" to="226.95pt,8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" strokeweight="1.42pt">
            <w10:wrap anchorx="margin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45" o:spid="_x0000_s1068" style="position:absolute;left:0;text-align:left;z-index:251652608;visibility:visible;mso-position-horizontal-relative:page;mso-position-vertical-relative:page;mso-width-relative:margin;mso-height-relative:margin" from="396.9pt,694.5pt" to="396.9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oL1wEAAA0EAAAOAAAAZHJzL2Uyb0RvYy54bWysU8tu2zAQvBfoPxC815KSNDA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" strokeweight="1.42pt">
            <w10:wrap anchorx="page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46" o:spid="_x0000_s1067" style="position:absolute;left:0;text-align:left;z-index:251651584;visibility:visible;mso-position-horizontal-relative:page;mso-position-vertical-relative:page;mso-width-relative:margin;mso-height-relative:margin" from="226.9pt,724.25pt" to="226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" strokeweight="1.42pt">
            <w10:wrap anchorx="margin" anchory="margin"/>
          </v:line>
        </w:pict>
      </w:r>
      <w:r w:rsidR="00702374">
        <w:rPr>
          <w:noProof/>
          <w:sz w:val="40"/>
          <w:szCs w:val="40"/>
          <w:lang w:eastAsia="de-AT"/>
        </w:rPr>
        <w:pict>
          <v:line id="Gerade Verbindung 47" o:spid="_x0000_s1066" style="position:absolute;left:0;text-align:left;z-index:251650560;visibility:visible;mso-position-horizontal-relative:page;mso-position-vertical-relative:page;mso-width-relative:margin;mso-height-relative:margin" from="226.9pt,694.5pt" to="226.9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f81wEAAA0EAAAOAAAAZHJzL2Uyb0RvYy54bWysU8tu2zAQvBfoPxC815KSIDU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" strokeweight="1.42pt">
            <w10:wrap anchorx="margin" anchory="margin"/>
          </v:line>
        </w:pict>
      </w:r>
    </w:p>
    <w:sectPr w:rsidR="0075688C" w:rsidRPr="0075688C" w:rsidSect="00305793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attachedTemplate r:id="rId1"/>
  <w:defaultTabStop w:val="708"/>
  <w:hyphenationZone w:val="425"/>
  <w:drawingGridHorizontalSpacing w:val="28"/>
  <w:drawingGridVerticalSpacing w:val="28"/>
  <w:displayHorizontalDrawingGridEvery w:val="2"/>
  <w:displayVerticalDrawingGridEvery w:val="2"/>
  <w:doNotUseMarginsForDrawingGridOrigin/>
  <w:drawingGridHorizontalOrigin w:val="0"/>
  <w:drawingGridVerticalOrigin w:val="16840"/>
  <w:characterSpacingControl w:val="doNotCompress"/>
  <w:compat>
    <w:compatSetting w:name="compatibilityMode" w:uri="http://schemas.microsoft.com/office/word" w:val="12"/>
  </w:compat>
  <w:rsids>
    <w:rsidRoot w:val="0085273B"/>
    <w:rsid w:val="00002CE6"/>
    <w:rsid w:val="00026D0D"/>
    <w:rsid w:val="0006798D"/>
    <w:rsid w:val="00071DED"/>
    <w:rsid w:val="000C2DAF"/>
    <w:rsid w:val="00111590"/>
    <w:rsid w:val="00146347"/>
    <w:rsid w:val="001A4194"/>
    <w:rsid w:val="00226DC1"/>
    <w:rsid w:val="00256BC7"/>
    <w:rsid w:val="002715E4"/>
    <w:rsid w:val="00277DDE"/>
    <w:rsid w:val="0029404F"/>
    <w:rsid w:val="002A1EA3"/>
    <w:rsid w:val="002B1044"/>
    <w:rsid w:val="002B4FFB"/>
    <w:rsid w:val="00305793"/>
    <w:rsid w:val="003471CC"/>
    <w:rsid w:val="003535C1"/>
    <w:rsid w:val="00357452"/>
    <w:rsid w:val="0037671C"/>
    <w:rsid w:val="00406F74"/>
    <w:rsid w:val="00407FC8"/>
    <w:rsid w:val="0041224E"/>
    <w:rsid w:val="00435BA7"/>
    <w:rsid w:val="00463B61"/>
    <w:rsid w:val="00472CFA"/>
    <w:rsid w:val="00486D23"/>
    <w:rsid w:val="00517CA0"/>
    <w:rsid w:val="005D5C55"/>
    <w:rsid w:val="00616455"/>
    <w:rsid w:val="006253F7"/>
    <w:rsid w:val="00647B1E"/>
    <w:rsid w:val="006552C9"/>
    <w:rsid w:val="006A7723"/>
    <w:rsid w:val="006B09FD"/>
    <w:rsid w:val="00702374"/>
    <w:rsid w:val="00706549"/>
    <w:rsid w:val="00744626"/>
    <w:rsid w:val="0075688C"/>
    <w:rsid w:val="00761364"/>
    <w:rsid w:val="007A6943"/>
    <w:rsid w:val="00817A96"/>
    <w:rsid w:val="00833108"/>
    <w:rsid w:val="0085273B"/>
    <w:rsid w:val="00861315"/>
    <w:rsid w:val="008A7024"/>
    <w:rsid w:val="00922583"/>
    <w:rsid w:val="00941A4C"/>
    <w:rsid w:val="009655A1"/>
    <w:rsid w:val="00992808"/>
    <w:rsid w:val="00A2184E"/>
    <w:rsid w:val="00A978A6"/>
    <w:rsid w:val="00AA289F"/>
    <w:rsid w:val="00B0715C"/>
    <w:rsid w:val="00B55949"/>
    <w:rsid w:val="00BD2BB7"/>
    <w:rsid w:val="00CD4682"/>
    <w:rsid w:val="00CE385F"/>
    <w:rsid w:val="00D00A94"/>
    <w:rsid w:val="00D67359"/>
    <w:rsid w:val="00DD1F6F"/>
    <w:rsid w:val="00DF75BF"/>
    <w:rsid w:val="00E007D8"/>
    <w:rsid w:val="00E70F9A"/>
    <w:rsid w:val="00E90F85"/>
    <w:rsid w:val="00EE1850"/>
    <w:rsid w:val="00EE445D"/>
    <w:rsid w:val="00F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0A94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FTKL\Rahmen_2010\Rahmen_A4_hoch_10mm_Entwurf_4_ausgef&#252;ll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Rahmen_A4_hoch_10mm_Entwurf_4_ausgefüllt.dotx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RPoettinger</dc:creator>
  <cp:lastModifiedBy>Exchange (Server)</cp:lastModifiedBy>
  <cp:revision>6</cp:revision>
  <cp:lastPrinted>2012-01-20T12:08:00Z</cp:lastPrinted>
  <dcterms:created xsi:type="dcterms:W3CDTF">2012-01-09T20:14:00Z</dcterms:created>
  <dcterms:modified xsi:type="dcterms:W3CDTF">2012-03-26T13:05:00Z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0x0101001F6F2CED7CDAC74D96D7D08AB4BF37E4</vt:lpwstr>
  </property>
</Properties>
</file>